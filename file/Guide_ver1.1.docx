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2D5F" w:rsidRDefault="00C8689A">
      <w:pPr>
        <w:pStyle w:val="1"/>
      </w:pPr>
      <w:r>
        <w:t>Druid Cluster Install Guide</w:t>
      </w:r>
    </w:p>
    <w:p w:rsidR="00BD6566" w:rsidRPr="00BD6566" w:rsidRDefault="00BD6566" w:rsidP="00BD6566">
      <w:r>
        <w:rPr>
          <w:rFonts w:hint="eastAsia"/>
        </w:rPr>
        <w:t>(</w:t>
      </w:r>
      <w:r w:rsidR="00D7552D">
        <w:t xml:space="preserve">customized </w:t>
      </w:r>
      <w:r>
        <w:t>for Metatron Discovery)</w:t>
      </w:r>
    </w:p>
    <w:p w:rsidR="00B72D5F" w:rsidRDefault="00C8689A" w:rsidP="001C1C9A">
      <w:pPr>
        <w:pStyle w:val="3"/>
      </w:pPr>
      <w:r>
        <w:t>Prerequisites</w:t>
      </w:r>
    </w:p>
    <w:p w:rsidR="00B72D5F" w:rsidRDefault="00C8689A">
      <w:pPr>
        <w:pStyle w:val="af5"/>
      </w:pPr>
      <w:r>
        <w:t>You will need:</w:t>
      </w:r>
    </w:p>
    <w:p w:rsidR="00C8689A" w:rsidRPr="00C8689A" w:rsidRDefault="00C8689A" w:rsidP="00C8689A">
      <w:pPr>
        <w:numPr>
          <w:ilvl w:val="0"/>
          <w:numId w:val="8"/>
        </w:numPr>
        <w:spacing w:before="100" w:beforeAutospacing="1" w:after="100" w:afterAutospacing="1"/>
      </w:pPr>
      <w:r w:rsidRPr="00C8689A">
        <w:t>CentOS 6.x or Higher</w:t>
      </w:r>
    </w:p>
    <w:p w:rsidR="00C8689A" w:rsidRPr="00C8689A" w:rsidRDefault="00C8689A" w:rsidP="00C8689A">
      <w:pPr>
        <w:numPr>
          <w:ilvl w:val="0"/>
          <w:numId w:val="8"/>
        </w:numPr>
        <w:spacing w:before="100" w:beforeAutospacing="1" w:after="100" w:afterAutospacing="1"/>
      </w:pPr>
      <w:r w:rsidRPr="00C8689A">
        <w:t>JDK 1.8</w:t>
      </w:r>
      <w:r w:rsidR="009A5B40">
        <w:t xml:space="preserve"> (recommended Oracle JDK)</w:t>
      </w:r>
    </w:p>
    <w:p w:rsidR="00C8689A" w:rsidRPr="00C8689A" w:rsidRDefault="00C8689A" w:rsidP="00C8689A">
      <w:pPr>
        <w:numPr>
          <w:ilvl w:val="0"/>
          <w:numId w:val="8"/>
        </w:numPr>
        <w:spacing w:before="100" w:beforeAutospacing="1" w:after="100" w:afterAutospacing="1"/>
      </w:pPr>
      <w:r w:rsidRPr="00C8689A">
        <w:t>MySQL 5.5 or Higher</w:t>
      </w:r>
    </w:p>
    <w:p w:rsidR="00C8689A" w:rsidRPr="00C8689A" w:rsidRDefault="00C8689A" w:rsidP="00C8689A">
      <w:pPr>
        <w:numPr>
          <w:ilvl w:val="0"/>
          <w:numId w:val="8"/>
        </w:numPr>
        <w:spacing w:before="100" w:beforeAutospacing="1" w:after="100" w:afterAutospacing="1"/>
      </w:pPr>
      <w:r w:rsidRPr="00C8689A">
        <w:t>Apache Zookeeper 3.4.10 or Higher</w:t>
      </w:r>
    </w:p>
    <w:p w:rsidR="00C8689A" w:rsidRDefault="00C8689A" w:rsidP="00C8689A">
      <w:pPr>
        <w:numPr>
          <w:ilvl w:val="0"/>
          <w:numId w:val="8"/>
        </w:numPr>
        <w:spacing w:before="100" w:beforeAutospacing="1" w:after="100" w:afterAutospacing="1"/>
      </w:pPr>
      <w:r w:rsidRPr="00C8689A">
        <w:t xml:space="preserve">Need to Ansible Installation on </w:t>
      </w:r>
      <w:r w:rsidR="00BD6566">
        <w:t>distribution server</w:t>
      </w:r>
    </w:p>
    <w:p w:rsidR="003459EF" w:rsidRDefault="00C8689A" w:rsidP="00262372">
      <w:pPr>
        <w:numPr>
          <w:ilvl w:val="0"/>
          <w:numId w:val="8"/>
        </w:numPr>
        <w:spacing w:before="100" w:beforeAutospacing="1" w:after="100" w:afterAutospacing="1"/>
      </w:pPr>
      <w:r w:rsidRPr="00C8689A">
        <w:t>Hadoop</w:t>
      </w:r>
      <w:r w:rsidR="00817D42">
        <w:t xml:space="preserve"> Cluster</w:t>
      </w:r>
      <w:r w:rsidRPr="00C8689A">
        <w:t xml:space="preserve"> </w:t>
      </w:r>
      <w:r w:rsidR="00817D42">
        <w:t>(</w:t>
      </w:r>
      <w:r w:rsidRPr="00C8689A">
        <w:t>2.7.3</w:t>
      </w:r>
      <w:r>
        <w:t xml:space="preserve"> </w:t>
      </w:r>
      <w:r w:rsidR="000F3F26">
        <w:t>recommended</w:t>
      </w:r>
      <w:r w:rsidR="00817D42">
        <w:t>)</w:t>
      </w:r>
    </w:p>
    <w:p w:rsidR="00262372" w:rsidRPr="009A5B40" w:rsidRDefault="00262372" w:rsidP="00262372">
      <w:pPr>
        <w:spacing w:before="100" w:beforeAutospacing="1" w:after="100" w:afterAutospacing="1"/>
      </w:pPr>
    </w:p>
    <w:p w:rsidR="001F1E23" w:rsidRDefault="009A5B40" w:rsidP="00262372">
      <w:pPr>
        <w:pStyle w:val="3"/>
      </w:pPr>
      <w:r>
        <w:t xml:space="preserve">DBMS </w:t>
      </w:r>
      <w:r w:rsidRPr="001F1E23">
        <w:t>Database</w:t>
      </w:r>
      <w:r>
        <w:t xml:space="preserve"> &amp; Privileges </w:t>
      </w:r>
      <w:r w:rsidRPr="001F1E23">
        <w:t>Setup</w:t>
      </w:r>
    </w:p>
    <w:p w:rsidR="00BD6566" w:rsidRPr="00BD6566" w:rsidRDefault="00BD6566" w:rsidP="00BD6566">
      <w:r>
        <w:t>Database name : druid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737"/>
      </w:tblGrid>
      <w:tr w:rsidR="001F1E23" w:rsidTr="001F1E23">
        <w:tc>
          <w:tcPr>
            <w:tcW w:w="9747" w:type="dxa"/>
          </w:tcPr>
          <w:p w:rsidR="001F1E23" w:rsidRDefault="001F1E23" w:rsidP="001F1E23">
            <w:pPr>
              <w:spacing w:line="300" w:lineRule="atLeast"/>
              <w:textAlignment w:val="baseline"/>
              <w:rPr>
                <w:rFonts w:ascii="Consolas" w:hAnsi="Consolas" w:cs="Consolas"/>
                <w:color w:val="555555"/>
                <w:sz w:val="21"/>
                <w:szCs w:val="21"/>
              </w:rPr>
            </w:pPr>
            <w:r>
              <w:rPr>
                <w:rStyle w:val="HTML"/>
                <w:rFonts w:ascii="Consolas" w:hAnsi="Consolas" w:cs="Consolas"/>
                <w:color w:val="555555"/>
                <w:sz w:val="21"/>
                <w:szCs w:val="21"/>
                <w:bdr w:val="none" w:sz="0" w:space="0" w:color="auto" w:frame="1"/>
              </w:rPr>
              <w:t>create</w:t>
            </w:r>
            <w:r>
              <w:rPr>
                <w:rStyle w:val="apple-converted-space"/>
                <w:rFonts w:ascii="Consolas" w:hAnsi="Consolas" w:cs="Consolas"/>
                <w:color w:val="555555"/>
                <w:sz w:val="21"/>
                <w:szCs w:val="21"/>
              </w:rPr>
              <w:t> </w:t>
            </w:r>
            <w:r>
              <w:rPr>
                <w:rStyle w:val="HTML"/>
                <w:rFonts w:ascii="Consolas" w:hAnsi="Consolas" w:cs="Consolas"/>
                <w:color w:val="555555"/>
                <w:sz w:val="21"/>
                <w:szCs w:val="21"/>
                <w:bdr w:val="none" w:sz="0" w:space="0" w:color="auto" w:frame="1"/>
              </w:rPr>
              <w:t>database</w:t>
            </w:r>
            <w:r>
              <w:rPr>
                <w:rStyle w:val="apple-converted-space"/>
                <w:rFonts w:ascii="Consolas" w:hAnsi="Consolas" w:cs="Consolas"/>
                <w:color w:val="555555"/>
                <w:sz w:val="21"/>
                <w:szCs w:val="21"/>
              </w:rPr>
              <w:t> </w:t>
            </w:r>
            <w:r>
              <w:rPr>
                <w:rStyle w:val="HTML"/>
                <w:rFonts w:ascii="Consolas" w:hAnsi="Consolas" w:cs="Consolas"/>
                <w:color w:val="555555"/>
                <w:sz w:val="21"/>
                <w:szCs w:val="21"/>
                <w:bdr w:val="none" w:sz="0" w:space="0" w:color="auto" w:frame="1"/>
              </w:rPr>
              <w:t>druid</w:t>
            </w:r>
            <w:r>
              <w:rPr>
                <w:rStyle w:val="apple-converted-space"/>
                <w:rFonts w:ascii="Consolas" w:eastAsia="굴림체" w:hAnsi="Consolas" w:cs="Consolas"/>
                <w:color w:val="555555"/>
                <w:sz w:val="21"/>
                <w:szCs w:val="21"/>
                <w:bdr w:val="none" w:sz="0" w:space="0" w:color="auto" w:frame="1"/>
              </w:rPr>
              <w:t> </w:t>
            </w:r>
            <w:r>
              <w:rPr>
                <w:rStyle w:val="HTML"/>
                <w:rFonts w:ascii="Consolas" w:hAnsi="Consolas" w:cs="Consolas"/>
                <w:color w:val="555555"/>
                <w:sz w:val="21"/>
                <w:szCs w:val="21"/>
                <w:bdr w:val="none" w:sz="0" w:space="0" w:color="auto" w:frame="1"/>
              </w:rPr>
              <w:t>CHARACTER</w:t>
            </w:r>
            <w:r>
              <w:rPr>
                <w:rStyle w:val="apple-converted-space"/>
                <w:rFonts w:ascii="Consolas" w:hAnsi="Consolas" w:cs="Consolas"/>
                <w:color w:val="555555"/>
                <w:sz w:val="21"/>
                <w:szCs w:val="21"/>
              </w:rPr>
              <w:t> </w:t>
            </w:r>
            <w:r>
              <w:rPr>
                <w:rStyle w:val="HTML"/>
                <w:rFonts w:ascii="Consolas" w:hAnsi="Consolas" w:cs="Consolas"/>
                <w:color w:val="555555"/>
                <w:sz w:val="21"/>
                <w:szCs w:val="21"/>
                <w:bdr w:val="none" w:sz="0" w:space="0" w:color="auto" w:frame="1"/>
              </w:rPr>
              <w:t>SET</w:t>
            </w:r>
            <w:r>
              <w:rPr>
                <w:rStyle w:val="apple-converted-space"/>
                <w:rFonts w:ascii="Consolas" w:hAnsi="Consolas" w:cs="Consolas"/>
                <w:color w:val="555555"/>
                <w:sz w:val="21"/>
                <w:szCs w:val="21"/>
              </w:rPr>
              <w:t> </w:t>
            </w:r>
            <w:r>
              <w:rPr>
                <w:rStyle w:val="HTML"/>
                <w:rFonts w:ascii="Consolas" w:hAnsi="Consolas" w:cs="Consolas"/>
                <w:color w:val="555555"/>
                <w:sz w:val="21"/>
                <w:szCs w:val="21"/>
                <w:bdr w:val="none" w:sz="0" w:space="0" w:color="auto" w:frame="1"/>
              </w:rPr>
              <w:t>utf8;</w:t>
            </w:r>
          </w:p>
          <w:p w:rsidR="001F1E23" w:rsidRDefault="001F1E23" w:rsidP="001F1E23">
            <w:pPr>
              <w:spacing w:line="300" w:lineRule="atLeast"/>
              <w:textAlignment w:val="baseline"/>
              <w:rPr>
                <w:rFonts w:ascii="Consolas" w:hAnsi="Consolas" w:cs="Consolas"/>
                <w:color w:val="555555"/>
                <w:sz w:val="21"/>
                <w:szCs w:val="21"/>
              </w:rPr>
            </w:pPr>
            <w:r>
              <w:rPr>
                <w:rStyle w:val="HTML"/>
                <w:rFonts w:ascii="Consolas" w:hAnsi="Consolas" w:cs="Consolas"/>
                <w:color w:val="555555"/>
                <w:sz w:val="21"/>
                <w:szCs w:val="21"/>
                <w:bdr w:val="none" w:sz="0" w:space="0" w:color="auto" w:frame="1"/>
              </w:rPr>
              <w:t>grant</w:t>
            </w:r>
            <w:r>
              <w:rPr>
                <w:rStyle w:val="apple-converted-space"/>
                <w:rFonts w:ascii="Consolas" w:hAnsi="Consolas" w:cs="Consolas"/>
                <w:color w:val="555555"/>
                <w:sz w:val="21"/>
                <w:szCs w:val="21"/>
              </w:rPr>
              <w:t> </w:t>
            </w:r>
            <w:r>
              <w:rPr>
                <w:rStyle w:val="HTML"/>
                <w:rFonts w:ascii="Consolas" w:hAnsi="Consolas" w:cs="Consolas"/>
                <w:color w:val="555555"/>
                <w:sz w:val="21"/>
                <w:szCs w:val="21"/>
                <w:bdr w:val="none" w:sz="0" w:space="0" w:color="auto" w:frame="1"/>
              </w:rPr>
              <w:t>all</w:t>
            </w:r>
            <w:r>
              <w:rPr>
                <w:rStyle w:val="apple-converted-space"/>
                <w:rFonts w:ascii="Consolas" w:hAnsi="Consolas" w:cs="Consolas"/>
                <w:color w:val="555555"/>
                <w:sz w:val="21"/>
                <w:szCs w:val="21"/>
              </w:rPr>
              <w:t> </w:t>
            </w:r>
            <w:r>
              <w:rPr>
                <w:rStyle w:val="HTML"/>
                <w:rFonts w:ascii="Consolas" w:hAnsi="Consolas" w:cs="Consolas"/>
                <w:color w:val="555555"/>
                <w:sz w:val="21"/>
                <w:szCs w:val="21"/>
                <w:bdr w:val="none" w:sz="0" w:space="0" w:color="auto" w:frame="1"/>
              </w:rPr>
              <w:t>privileges</w:t>
            </w:r>
            <w:r>
              <w:rPr>
                <w:rStyle w:val="apple-converted-space"/>
                <w:rFonts w:ascii="Consolas" w:hAnsi="Consolas" w:cs="Consolas"/>
                <w:color w:val="555555"/>
                <w:sz w:val="21"/>
                <w:szCs w:val="21"/>
              </w:rPr>
              <w:t> </w:t>
            </w:r>
            <w:r>
              <w:rPr>
                <w:rStyle w:val="HTML"/>
                <w:rFonts w:ascii="Consolas" w:hAnsi="Consolas" w:cs="Consolas"/>
                <w:color w:val="555555"/>
                <w:sz w:val="21"/>
                <w:szCs w:val="21"/>
                <w:bdr w:val="none" w:sz="0" w:space="0" w:color="auto" w:frame="1"/>
              </w:rPr>
              <w:t>on</w:t>
            </w:r>
            <w:r>
              <w:rPr>
                <w:rStyle w:val="apple-converted-space"/>
                <w:rFonts w:ascii="Consolas" w:hAnsi="Consolas" w:cs="Consolas"/>
                <w:color w:val="555555"/>
                <w:sz w:val="21"/>
                <w:szCs w:val="21"/>
              </w:rPr>
              <w:t> </w:t>
            </w:r>
            <w:r>
              <w:rPr>
                <w:rStyle w:val="HTML"/>
                <w:rFonts w:ascii="Consolas" w:hAnsi="Consolas" w:cs="Consolas"/>
                <w:color w:val="555555"/>
                <w:sz w:val="21"/>
                <w:szCs w:val="21"/>
                <w:bdr w:val="none" w:sz="0" w:space="0" w:color="auto" w:frame="1"/>
              </w:rPr>
              <w:t>druid.*</w:t>
            </w:r>
            <w:r>
              <w:rPr>
                <w:rStyle w:val="apple-converted-space"/>
                <w:rFonts w:ascii="Consolas" w:eastAsia="굴림체" w:hAnsi="Consolas" w:cs="Consolas"/>
                <w:color w:val="555555"/>
                <w:sz w:val="21"/>
                <w:szCs w:val="21"/>
                <w:bdr w:val="none" w:sz="0" w:space="0" w:color="auto" w:frame="1"/>
              </w:rPr>
              <w:t> </w:t>
            </w:r>
            <w:r>
              <w:rPr>
                <w:rStyle w:val="HTML"/>
                <w:rFonts w:ascii="Consolas" w:hAnsi="Consolas" w:cs="Consolas"/>
                <w:color w:val="555555"/>
                <w:sz w:val="21"/>
                <w:szCs w:val="21"/>
                <w:bdr w:val="none" w:sz="0" w:space="0" w:color="auto" w:frame="1"/>
              </w:rPr>
              <w:t>TO</w:t>
            </w:r>
            <w:r>
              <w:rPr>
                <w:rStyle w:val="apple-converted-space"/>
                <w:rFonts w:ascii="Consolas" w:hAnsi="Consolas" w:cs="Consolas"/>
                <w:color w:val="555555"/>
                <w:sz w:val="21"/>
                <w:szCs w:val="21"/>
              </w:rPr>
              <w:t> </w:t>
            </w:r>
            <w:r>
              <w:rPr>
                <w:rStyle w:val="HTML"/>
                <w:rFonts w:ascii="Consolas" w:hAnsi="Consolas" w:cs="Consolas"/>
                <w:color w:val="555555"/>
                <w:sz w:val="21"/>
                <w:szCs w:val="21"/>
                <w:bdr w:val="none" w:sz="0" w:space="0" w:color="auto" w:frame="1"/>
              </w:rPr>
              <w:t>druid@localhost identified</w:t>
            </w:r>
            <w:r>
              <w:rPr>
                <w:rStyle w:val="apple-converted-space"/>
                <w:rFonts w:ascii="Consolas" w:eastAsia="굴림체" w:hAnsi="Consolas" w:cs="Consolas"/>
                <w:color w:val="555555"/>
                <w:sz w:val="21"/>
                <w:szCs w:val="21"/>
                <w:bdr w:val="none" w:sz="0" w:space="0" w:color="auto" w:frame="1"/>
              </w:rPr>
              <w:t> </w:t>
            </w:r>
            <w:r>
              <w:rPr>
                <w:rStyle w:val="HTML"/>
                <w:rFonts w:ascii="Consolas" w:hAnsi="Consolas" w:cs="Consolas"/>
                <w:color w:val="555555"/>
                <w:sz w:val="21"/>
                <w:szCs w:val="21"/>
                <w:bdr w:val="none" w:sz="0" w:space="0" w:color="auto" w:frame="1"/>
              </w:rPr>
              <w:t>by</w:t>
            </w:r>
            <w:r>
              <w:rPr>
                <w:rStyle w:val="apple-converted-space"/>
                <w:rFonts w:ascii="Consolas" w:hAnsi="Consolas" w:cs="Consolas"/>
                <w:color w:val="555555"/>
                <w:sz w:val="21"/>
                <w:szCs w:val="21"/>
              </w:rPr>
              <w:t> </w:t>
            </w:r>
            <w:r>
              <w:rPr>
                <w:rStyle w:val="HTML"/>
                <w:rFonts w:ascii="Consolas" w:hAnsi="Consolas" w:cs="Consolas"/>
                <w:color w:val="555555"/>
                <w:sz w:val="21"/>
                <w:szCs w:val="21"/>
                <w:bdr w:val="none" w:sz="0" w:space="0" w:color="auto" w:frame="1"/>
              </w:rPr>
              <w:t>'druid';</w:t>
            </w:r>
          </w:p>
          <w:p w:rsidR="001F1E23" w:rsidRDefault="001F1E23" w:rsidP="001F1E23">
            <w:pPr>
              <w:spacing w:line="300" w:lineRule="atLeast"/>
              <w:textAlignment w:val="baseline"/>
              <w:rPr>
                <w:rFonts w:ascii="Consolas" w:hAnsi="Consolas" w:cs="Consolas"/>
                <w:color w:val="555555"/>
                <w:sz w:val="21"/>
                <w:szCs w:val="21"/>
              </w:rPr>
            </w:pPr>
            <w:r>
              <w:rPr>
                <w:rStyle w:val="HTML"/>
                <w:rFonts w:ascii="Consolas" w:hAnsi="Consolas" w:cs="Consolas"/>
                <w:color w:val="555555"/>
                <w:sz w:val="21"/>
                <w:szCs w:val="21"/>
                <w:bdr w:val="none" w:sz="0" w:space="0" w:color="auto" w:frame="1"/>
              </w:rPr>
              <w:t>grant</w:t>
            </w:r>
            <w:r>
              <w:rPr>
                <w:rStyle w:val="apple-converted-space"/>
                <w:rFonts w:ascii="Consolas" w:hAnsi="Consolas" w:cs="Consolas"/>
                <w:color w:val="555555"/>
                <w:sz w:val="21"/>
                <w:szCs w:val="21"/>
              </w:rPr>
              <w:t> </w:t>
            </w:r>
            <w:r>
              <w:rPr>
                <w:rStyle w:val="HTML"/>
                <w:rFonts w:ascii="Consolas" w:hAnsi="Consolas" w:cs="Consolas"/>
                <w:color w:val="555555"/>
                <w:sz w:val="21"/>
                <w:szCs w:val="21"/>
                <w:bdr w:val="none" w:sz="0" w:space="0" w:color="auto" w:frame="1"/>
              </w:rPr>
              <w:t>all</w:t>
            </w:r>
            <w:r>
              <w:rPr>
                <w:rStyle w:val="apple-converted-space"/>
                <w:rFonts w:ascii="Consolas" w:hAnsi="Consolas" w:cs="Consolas"/>
                <w:color w:val="555555"/>
                <w:sz w:val="21"/>
                <w:szCs w:val="21"/>
              </w:rPr>
              <w:t> </w:t>
            </w:r>
            <w:r>
              <w:rPr>
                <w:rStyle w:val="HTML"/>
                <w:rFonts w:ascii="Consolas" w:hAnsi="Consolas" w:cs="Consolas"/>
                <w:color w:val="555555"/>
                <w:sz w:val="21"/>
                <w:szCs w:val="21"/>
                <w:bdr w:val="none" w:sz="0" w:space="0" w:color="auto" w:frame="1"/>
              </w:rPr>
              <w:t>privileges</w:t>
            </w:r>
            <w:r>
              <w:rPr>
                <w:rStyle w:val="apple-converted-space"/>
                <w:rFonts w:ascii="Consolas" w:hAnsi="Consolas" w:cs="Consolas"/>
                <w:color w:val="555555"/>
                <w:sz w:val="21"/>
                <w:szCs w:val="21"/>
              </w:rPr>
              <w:t> </w:t>
            </w:r>
            <w:r>
              <w:rPr>
                <w:rStyle w:val="HTML"/>
                <w:rFonts w:ascii="Consolas" w:hAnsi="Consolas" w:cs="Consolas"/>
                <w:color w:val="555555"/>
                <w:sz w:val="21"/>
                <w:szCs w:val="21"/>
                <w:bdr w:val="none" w:sz="0" w:space="0" w:color="auto" w:frame="1"/>
              </w:rPr>
              <w:t>on</w:t>
            </w:r>
            <w:r>
              <w:rPr>
                <w:rStyle w:val="apple-converted-space"/>
                <w:rFonts w:ascii="Consolas" w:hAnsi="Consolas" w:cs="Consolas"/>
                <w:color w:val="555555"/>
                <w:sz w:val="21"/>
                <w:szCs w:val="21"/>
              </w:rPr>
              <w:t> </w:t>
            </w:r>
            <w:r>
              <w:rPr>
                <w:rStyle w:val="HTML"/>
                <w:rFonts w:ascii="Consolas" w:hAnsi="Consolas" w:cs="Consolas"/>
                <w:color w:val="555555"/>
                <w:sz w:val="21"/>
                <w:szCs w:val="21"/>
                <w:bdr w:val="none" w:sz="0" w:space="0" w:color="auto" w:frame="1"/>
              </w:rPr>
              <w:t>druid.*</w:t>
            </w:r>
            <w:r>
              <w:rPr>
                <w:rStyle w:val="apple-converted-space"/>
                <w:rFonts w:ascii="Consolas" w:eastAsia="굴림체" w:hAnsi="Consolas" w:cs="Consolas"/>
                <w:color w:val="555555"/>
                <w:sz w:val="21"/>
                <w:szCs w:val="21"/>
                <w:bdr w:val="none" w:sz="0" w:space="0" w:color="auto" w:frame="1"/>
              </w:rPr>
              <w:t> </w:t>
            </w:r>
            <w:r>
              <w:rPr>
                <w:rStyle w:val="HTML"/>
                <w:rFonts w:ascii="Consolas" w:hAnsi="Consolas" w:cs="Consolas"/>
                <w:color w:val="555555"/>
                <w:sz w:val="21"/>
                <w:szCs w:val="21"/>
                <w:bdr w:val="none" w:sz="0" w:space="0" w:color="auto" w:frame="1"/>
              </w:rPr>
              <w:t>TO</w:t>
            </w:r>
            <w:r>
              <w:rPr>
                <w:rStyle w:val="apple-converted-space"/>
                <w:rFonts w:ascii="Consolas" w:hAnsi="Consolas" w:cs="Consolas"/>
                <w:color w:val="555555"/>
                <w:sz w:val="21"/>
                <w:szCs w:val="21"/>
              </w:rPr>
              <w:t> </w:t>
            </w:r>
            <w:r>
              <w:rPr>
                <w:rStyle w:val="HTML"/>
                <w:rFonts w:ascii="Consolas" w:hAnsi="Consolas" w:cs="Consolas"/>
                <w:color w:val="555555"/>
                <w:sz w:val="21"/>
                <w:szCs w:val="21"/>
                <w:bdr w:val="none" w:sz="0" w:space="0" w:color="auto" w:frame="1"/>
              </w:rPr>
              <w:t>druid@'%'</w:t>
            </w:r>
            <w:r>
              <w:rPr>
                <w:rStyle w:val="apple-converted-space"/>
                <w:rFonts w:ascii="Consolas" w:hAnsi="Consolas" w:cs="Consolas"/>
                <w:color w:val="555555"/>
                <w:sz w:val="21"/>
                <w:szCs w:val="21"/>
              </w:rPr>
              <w:t> </w:t>
            </w:r>
            <w:r>
              <w:rPr>
                <w:rStyle w:val="HTML"/>
                <w:rFonts w:ascii="Consolas" w:hAnsi="Consolas" w:cs="Consolas"/>
                <w:color w:val="555555"/>
                <w:sz w:val="21"/>
                <w:szCs w:val="21"/>
                <w:bdr w:val="none" w:sz="0" w:space="0" w:color="auto" w:frame="1"/>
              </w:rPr>
              <w:t>identified</w:t>
            </w:r>
            <w:r>
              <w:rPr>
                <w:rStyle w:val="apple-converted-space"/>
                <w:rFonts w:ascii="Consolas" w:eastAsia="굴림체" w:hAnsi="Consolas" w:cs="Consolas"/>
                <w:color w:val="555555"/>
                <w:sz w:val="21"/>
                <w:szCs w:val="21"/>
                <w:bdr w:val="none" w:sz="0" w:space="0" w:color="auto" w:frame="1"/>
              </w:rPr>
              <w:t> </w:t>
            </w:r>
            <w:r>
              <w:rPr>
                <w:rStyle w:val="HTML"/>
                <w:rFonts w:ascii="Consolas" w:hAnsi="Consolas" w:cs="Consolas"/>
                <w:color w:val="555555"/>
                <w:sz w:val="21"/>
                <w:szCs w:val="21"/>
                <w:bdr w:val="none" w:sz="0" w:space="0" w:color="auto" w:frame="1"/>
              </w:rPr>
              <w:t>by</w:t>
            </w:r>
            <w:r>
              <w:rPr>
                <w:rStyle w:val="apple-converted-space"/>
                <w:rFonts w:ascii="Consolas" w:hAnsi="Consolas" w:cs="Consolas"/>
                <w:color w:val="555555"/>
                <w:sz w:val="21"/>
                <w:szCs w:val="21"/>
              </w:rPr>
              <w:t> </w:t>
            </w:r>
            <w:r>
              <w:rPr>
                <w:rStyle w:val="HTML"/>
                <w:rFonts w:ascii="Consolas" w:hAnsi="Consolas" w:cs="Consolas"/>
                <w:color w:val="555555"/>
                <w:sz w:val="21"/>
                <w:szCs w:val="21"/>
                <w:bdr w:val="none" w:sz="0" w:space="0" w:color="auto" w:frame="1"/>
              </w:rPr>
              <w:t>'druid';</w:t>
            </w:r>
          </w:p>
          <w:p w:rsidR="001F1E23" w:rsidRPr="001F1E23" w:rsidRDefault="001F1E23" w:rsidP="001F1E23">
            <w:pPr>
              <w:spacing w:line="300" w:lineRule="atLeast"/>
              <w:textAlignment w:val="baseline"/>
              <w:rPr>
                <w:rFonts w:ascii="Consolas" w:hAnsi="Consolas" w:cs="Consolas"/>
                <w:color w:val="555555"/>
                <w:sz w:val="21"/>
                <w:szCs w:val="21"/>
              </w:rPr>
            </w:pPr>
            <w:r>
              <w:rPr>
                <w:rStyle w:val="HTML"/>
                <w:rFonts w:ascii="Consolas" w:hAnsi="Consolas" w:cs="Consolas"/>
                <w:color w:val="555555"/>
                <w:sz w:val="21"/>
                <w:szCs w:val="21"/>
                <w:bdr w:val="none" w:sz="0" w:space="0" w:color="auto" w:frame="1"/>
              </w:rPr>
              <w:t>flush</w:t>
            </w:r>
            <w:r>
              <w:rPr>
                <w:rStyle w:val="apple-converted-space"/>
                <w:rFonts w:ascii="Consolas" w:eastAsia="굴림체" w:hAnsi="Consolas" w:cs="Consolas"/>
                <w:color w:val="555555"/>
                <w:sz w:val="21"/>
                <w:szCs w:val="21"/>
                <w:bdr w:val="none" w:sz="0" w:space="0" w:color="auto" w:frame="1"/>
              </w:rPr>
              <w:t> </w:t>
            </w:r>
            <w:r>
              <w:rPr>
                <w:rStyle w:val="HTML"/>
                <w:rFonts w:ascii="Consolas" w:hAnsi="Consolas" w:cs="Consolas"/>
                <w:color w:val="555555"/>
                <w:sz w:val="21"/>
                <w:szCs w:val="21"/>
                <w:bdr w:val="none" w:sz="0" w:space="0" w:color="auto" w:frame="1"/>
              </w:rPr>
              <w:t>privileges;</w:t>
            </w:r>
          </w:p>
        </w:tc>
      </w:tr>
    </w:tbl>
    <w:p w:rsidR="001F1E23" w:rsidRPr="001F1E23" w:rsidRDefault="001F1E23" w:rsidP="001F1E23"/>
    <w:p w:rsidR="001F1E23" w:rsidRDefault="001F1E23" w:rsidP="001F1E23">
      <w:pPr>
        <w:pStyle w:val="3"/>
      </w:pPr>
      <w:r>
        <w:rPr>
          <w:rFonts w:hint="eastAsia"/>
        </w:rPr>
        <w:lastRenderedPageBreak/>
        <w:t>Z</w:t>
      </w:r>
      <w:r>
        <w:t>ookeeper Installation &amp; Setup</w:t>
      </w:r>
    </w:p>
    <w:p w:rsidR="001F1E23" w:rsidRDefault="001F1E23" w:rsidP="001F1E23">
      <w:r w:rsidRPr="001F1E23">
        <w:t>Install Apache Zookeeper to act as a Distributed Coordinator</w:t>
      </w:r>
      <w:r w:rsidR="003459EF">
        <w:t>.</w:t>
      </w:r>
    </w:p>
    <w:p w:rsidR="001F1E23" w:rsidRDefault="001F1E23" w:rsidP="001F1E23"/>
    <w:p w:rsidR="00E62CD2" w:rsidRDefault="001F1E23" w:rsidP="00262372">
      <w:pPr>
        <w:pStyle w:val="3"/>
      </w:pPr>
      <w:r>
        <w:rPr>
          <w:rFonts w:hint="eastAsia"/>
        </w:rPr>
        <w:t>A</w:t>
      </w:r>
      <w:r>
        <w:t>nsible Installation &amp; Setup</w:t>
      </w:r>
    </w:p>
    <w:p w:rsidR="00E62CD2" w:rsidRDefault="00E62CD2" w:rsidP="00E62CD2">
      <w:r>
        <w:rPr>
          <w:rFonts w:hint="eastAsia"/>
        </w:rPr>
        <w:t>A</w:t>
      </w:r>
      <w:r>
        <w:t xml:space="preserve">nsible is used to deploy Druid to clustered servers. </w:t>
      </w:r>
      <w:r>
        <w:rPr>
          <w:rFonts w:hint="eastAsia"/>
        </w:rPr>
        <w:t>A</w:t>
      </w:r>
      <w:r>
        <w:t xml:space="preserve">nsible communicates with client computers through SSH, so each server you want to manage should be accessible from </w:t>
      </w:r>
      <w:r w:rsidR="00262372">
        <w:t>the</w:t>
      </w:r>
      <w:r>
        <w:t xml:space="preserve"> Ansible server without password</w:t>
      </w:r>
      <w:r w:rsidR="00262372">
        <w:t>.</w:t>
      </w:r>
    </w:p>
    <w:p w:rsidR="0012791D" w:rsidRDefault="0012791D" w:rsidP="000F3F26">
      <w:pPr>
        <w:pStyle w:val="a0"/>
        <w:numPr>
          <w:ilvl w:val="0"/>
          <w:numId w:val="0"/>
        </w:numPr>
        <w:ind w:left="389" w:hanging="389"/>
      </w:pPr>
    </w:p>
    <w:p w:rsidR="0012791D" w:rsidRDefault="0012791D" w:rsidP="0012791D">
      <w:pPr>
        <w:pStyle w:val="3"/>
      </w:pPr>
      <w:r>
        <w:t>Hadoop Cluster Installation &amp; Setup</w:t>
      </w:r>
    </w:p>
    <w:p w:rsidR="0012791D" w:rsidRDefault="0010495A" w:rsidP="000F3F26">
      <w:pPr>
        <w:pStyle w:val="a0"/>
        <w:numPr>
          <w:ilvl w:val="0"/>
          <w:numId w:val="0"/>
        </w:numPr>
        <w:ind w:left="389" w:hanging="389"/>
      </w:pPr>
      <w:r w:rsidRPr="0010495A">
        <w:t xml:space="preserve">Configure directories in hdfs as </w:t>
      </w:r>
      <w:r>
        <w:t>below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737"/>
      </w:tblGrid>
      <w:tr w:rsidR="0010495A" w:rsidTr="00BA5F31">
        <w:tc>
          <w:tcPr>
            <w:tcW w:w="9747" w:type="dxa"/>
          </w:tcPr>
          <w:p w:rsidR="0010495A" w:rsidRDefault="0010495A" w:rsidP="0010495A">
            <w:pPr>
              <w:numPr>
                <w:ilvl w:val="0"/>
                <w:numId w:val="11"/>
              </w:numPr>
              <w:spacing w:before="100" w:beforeAutospacing="1" w:after="100" w:afterAutospacing="1"/>
              <w:ind w:left="0"/>
              <w:rPr>
                <w:rFonts w:ascii="맑은 고딕" w:eastAsia="맑은 고딕" w:hAnsi="맑은 고딕"/>
                <w:color w:val="555555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555555"/>
                <w:sz w:val="20"/>
                <w:szCs w:val="20"/>
              </w:rPr>
              <w:t>hadoop fs -mkdir -p /druid/storage</w:t>
            </w:r>
          </w:p>
          <w:p w:rsidR="00517CB8" w:rsidRPr="00517CB8" w:rsidRDefault="0010495A" w:rsidP="00517CB8">
            <w:pPr>
              <w:numPr>
                <w:ilvl w:val="0"/>
                <w:numId w:val="11"/>
              </w:numPr>
              <w:spacing w:before="100" w:beforeAutospacing="1" w:after="100" w:afterAutospacing="1"/>
              <w:ind w:left="0"/>
              <w:rPr>
                <w:rFonts w:ascii="맑은 고딕" w:eastAsia="맑은 고딕" w:hAnsi="맑은 고딕"/>
                <w:color w:val="555555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555555"/>
                <w:sz w:val="20"/>
                <w:szCs w:val="20"/>
              </w:rPr>
              <w:t>hadoop fs -mkdir -p /druid/logs</w:t>
            </w:r>
          </w:p>
        </w:tc>
      </w:tr>
    </w:tbl>
    <w:p w:rsidR="00262372" w:rsidRDefault="00262372" w:rsidP="00262372">
      <w:pPr>
        <w:pStyle w:val="a0"/>
        <w:numPr>
          <w:ilvl w:val="0"/>
          <w:numId w:val="0"/>
        </w:numPr>
      </w:pPr>
    </w:p>
    <w:p w:rsidR="00262372" w:rsidRDefault="00262372" w:rsidP="00262372">
      <w:pPr>
        <w:pStyle w:val="a0"/>
        <w:numPr>
          <w:ilvl w:val="0"/>
          <w:numId w:val="0"/>
        </w:numPr>
      </w:pPr>
    </w:p>
    <w:p w:rsidR="00D7552D" w:rsidRDefault="00D7552D" w:rsidP="00262372">
      <w:pPr>
        <w:pStyle w:val="a0"/>
        <w:numPr>
          <w:ilvl w:val="0"/>
          <w:numId w:val="0"/>
        </w:numPr>
      </w:pPr>
    </w:p>
    <w:p w:rsidR="00D7552D" w:rsidRDefault="00D7552D" w:rsidP="00262372">
      <w:pPr>
        <w:pStyle w:val="a0"/>
        <w:numPr>
          <w:ilvl w:val="0"/>
          <w:numId w:val="0"/>
        </w:numPr>
      </w:pPr>
    </w:p>
    <w:p w:rsidR="00D7552D" w:rsidRDefault="00D7552D" w:rsidP="00262372">
      <w:pPr>
        <w:pStyle w:val="a0"/>
        <w:numPr>
          <w:ilvl w:val="0"/>
          <w:numId w:val="0"/>
        </w:numPr>
      </w:pPr>
    </w:p>
    <w:p w:rsidR="00262372" w:rsidRDefault="000F3F26" w:rsidP="00262372">
      <w:pPr>
        <w:pStyle w:val="2"/>
      </w:pPr>
      <w:r>
        <w:t>Druid Cluster Installation</w:t>
      </w:r>
    </w:p>
    <w:p w:rsidR="00262372" w:rsidRDefault="00D7552D" w:rsidP="00262372">
      <w:r>
        <w:rPr>
          <w:rFonts w:hint="eastAsia"/>
        </w:rPr>
        <w:t>*</w:t>
      </w:r>
      <w:r w:rsidRPr="00D7552D">
        <w:t>Need to modify to suit your environment</w:t>
      </w:r>
    </w:p>
    <w:p w:rsidR="00D7552D" w:rsidRPr="00262372" w:rsidRDefault="00D7552D" w:rsidP="00262372"/>
    <w:p w:rsidR="000F3F26" w:rsidRDefault="000F3F26" w:rsidP="000F3F26">
      <w:pPr>
        <w:pStyle w:val="3"/>
      </w:pPr>
      <w:r>
        <w:t xml:space="preserve">Download </w:t>
      </w:r>
      <w:r w:rsidR="00262372">
        <w:t>customized Druid &amp; Unzip</w:t>
      </w:r>
    </w:p>
    <w:p w:rsidR="000F3F26" w:rsidRDefault="008E7E1A" w:rsidP="000F3F26">
      <w:r>
        <w:t xml:space="preserve">Download and Unzip the binary file. </w:t>
      </w:r>
      <w:hyperlink r:id="rId8" w:history="1">
        <w:r w:rsidR="0077633A" w:rsidRPr="0077633A">
          <w:rPr>
            <w:rStyle w:val="af8"/>
          </w:rPr>
          <w:t>Th</w:t>
        </w:r>
        <w:r w:rsidR="0077633A" w:rsidRPr="0077633A">
          <w:rPr>
            <w:rStyle w:val="af8"/>
          </w:rPr>
          <w:t>i</w:t>
        </w:r>
        <w:r w:rsidR="0077633A" w:rsidRPr="0077633A">
          <w:rPr>
            <w:rStyle w:val="af8"/>
          </w:rPr>
          <w:t xml:space="preserve">s </w:t>
        </w:r>
        <w:r w:rsidR="000F3F26" w:rsidRPr="0077633A">
          <w:rPr>
            <w:rStyle w:val="af8"/>
            <w:rFonts w:hint="eastAsia"/>
          </w:rPr>
          <w:t>L</w:t>
        </w:r>
        <w:r w:rsidR="000F3F26" w:rsidRPr="0077633A">
          <w:rPr>
            <w:rStyle w:val="af8"/>
          </w:rPr>
          <w:t>i</w:t>
        </w:r>
        <w:r w:rsidR="000F3F26" w:rsidRPr="0077633A">
          <w:rPr>
            <w:rStyle w:val="af8"/>
          </w:rPr>
          <w:t>n</w:t>
        </w:r>
        <w:r w:rsidR="000F3F26" w:rsidRPr="0077633A">
          <w:rPr>
            <w:rStyle w:val="af8"/>
          </w:rPr>
          <w:t>k</w:t>
        </w:r>
      </w:hyperlink>
      <w:r w:rsidR="000F3F26">
        <w:t xml:space="preserve"> – for Hadoop 2.7.3</w:t>
      </w:r>
      <w:r>
        <w:t xml:space="preserve"> 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737"/>
      </w:tblGrid>
      <w:tr w:rsidR="008E7E1A" w:rsidTr="00BA5F31">
        <w:tc>
          <w:tcPr>
            <w:tcW w:w="9747" w:type="dxa"/>
          </w:tcPr>
          <w:p w:rsidR="00BD6566" w:rsidRDefault="00BD6566" w:rsidP="00BA5F31">
            <w:pPr>
              <w:spacing w:line="300" w:lineRule="atLeast"/>
              <w:textAlignment w:val="baseline"/>
              <w:rPr>
                <w:rFonts w:ascii="Consolas" w:hAnsi="Consolas" w:cs="Consolas"/>
                <w:color w:val="555555"/>
                <w:sz w:val="21"/>
                <w:szCs w:val="21"/>
              </w:rPr>
            </w:pPr>
            <w:r>
              <w:rPr>
                <w:rFonts w:ascii="Consolas" w:hAnsi="Consolas" w:cs="Consolas"/>
                <w:color w:val="555555"/>
                <w:sz w:val="21"/>
                <w:szCs w:val="21"/>
              </w:rPr>
              <w:t>Example location</w:t>
            </w:r>
            <w:r w:rsidR="008E7E1A">
              <w:rPr>
                <w:rFonts w:ascii="Consolas" w:hAnsi="Consolas" w:cs="Consolas"/>
                <w:color w:val="555555"/>
                <w:sz w:val="21"/>
                <w:szCs w:val="21"/>
              </w:rPr>
              <w:t xml:space="preserve">&gt; </w:t>
            </w:r>
          </w:p>
          <w:p w:rsidR="008E7E1A" w:rsidRPr="001F1E23" w:rsidRDefault="008E7E1A" w:rsidP="00BA5F31">
            <w:pPr>
              <w:spacing w:line="300" w:lineRule="atLeast"/>
              <w:textAlignment w:val="baseline"/>
              <w:rPr>
                <w:rFonts w:ascii="Consolas" w:hAnsi="Consolas" w:cs="Consolas"/>
                <w:color w:val="555555"/>
                <w:sz w:val="21"/>
                <w:szCs w:val="21"/>
              </w:rPr>
            </w:pPr>
            <w:r>
              <w:rPr>
                <w:rFonts w:ascii="Consolas" w:hAnsi="Consolas" w:cs="Consolas"/>
                <w:color w:val="555555"/>
                <w:sz w:val="21"/>
                <w:szCs w:val="21"/>
              </w:rPr>
              <w:t>.</w:t>
            </w:r>
            <w:r w:rsidRPr="008E7E1A">
              <w:rPr>
                <w:rFonts w:ascii="Consolas" w:hAnsi="Consolas" w:cs="Consolas"/>
                <w:color w:val="555555"/>
                <w:sz w:val="21"/>
                <w:szCs w:val="21"/>
              </w:rPr>
              <w:t>/druid_dist</w:t>
            </w:r>
            <w:r>
              <w:rPr>
                <w:rFonts w:ascii="Consolas" w:hAnsi="Consolas" w:cs="Consolas"/>
                <w:color w:val="555555"/>
                <w:sz w:val="21"/>
                <w:szCs w:val="21"/>
              </w:rPr>
              <w:t>/</w:t>
            </w:r>
            <w:r w:rsidRPr="008E7E1A">
              <w:rPr>
                <w:rFonts w:ascii="Consolas" w:hAnsi="Consolas" w:cs="Consolas"/>
                <w:color w:val="555555"/>
                <w:sz w:val="21"/>
                <w:szCs w:val="21"/>
              </w:rPr>
              <w:t>druid-0.9.1-SNAPSHOT.</w:t>
            </w:r>
            <w:r w:rsidR="00BA14E1">
              <w:rPr>
                <w:rFonts w:ascii="Consolas" w:hAnsi="Consolas" w:cs="Consolas"/>
                <w:color w:val="555555"/>
                <w:sz w:val="21"/>
                <w:szCs w:val="21"/>
              </w:rPr>
              <w:t>{</w:t>
            </w:r>
            <w:r w:rsidR="00BA14E1">
              <w:rPr>
                <w:rFonts w:ascii="Consolas" w:hAnsi="Consolas" w:cs="Consolas" w:hint="eastAsia"/>
                <w:color w:val="555555"/>
                <w:sz w:val="21"/>
                <w:szCs w:val="21"/>
              </w:rPr>
              <w:t>d</w:t>
            </w:r>
            <w:r w:rsidR="00BA14E1">
              <w:rPr>
                <w:rFonts w:ascii="Consolas" w:hAnsi="Consolas" w:cs="Consolas"/>
                <w:color w:val="555555"/>
                <w:sz w:val="21"/>
                <w:szCs w:val="21"/>
              </w:rPr>
              <w:t>iscovery.version}</w:t>
            </w:r>
            <w:r w:rsidRPr="008E7E1A">
              <w:rPr>
                <w:rFonts w:ascii="Consolas" w:hAnsi="Consolas" w:cs="Consolas"/>
                <w:color w:val="555555"/>
                <w:sz w:val="21"/>
                <w:szCs w:val="21"/>
              </w:rPr>
              <w:t>-hadoop-2.7.</w:t>
            </w:r>
            <w:r w:rsidR="00D7552D">
              <w:rPr>
                <w:rFonts w:ascii="Consolas" w:hAnsi="Consolas" w:cs="Consolas"/>
                <w:color w:val="555555"/>
                <w:sz w:val="21"/>
                <w:szCs w:val="21"/>
              </w:rPr>
              <w:t>3</w:t>
            </w:r>
          </w:p>
        </w:tc>
      </w:tr>
    </w:tbl>
    <w:p w:rsidR="000F3F26" w:rsidRPr="008E7E1A" w:rsidRDefault="000F3F26" w:rsidP="000F3F26">
      <w:pPr>
        <w:rPr>
          <w:lang w:val="en-GB"/>
        </w:rPr>
      </w:pPr>
    </w:p>
    <w:p w:rsidR="000F3F26" w:rsidRDefault="00262372" w:rsidP="000F3F26">
      <w:pPr>
        <w:pStyle w:val="3"/>
      </w:pPr>
      <w:r>
        <w:t>Download d</w:t>
      </w:r>
      <w:r w:rsidR="000F3F26">
        <w:t xml:space="preserve">eploy </w:t>
      </w:r>
      <w:r w:rsidR="0077633A">
        <w:t>templ</w:t>
      </w:r>
      <w:r w:rsidR="00D7552D">
        <w:t>a</w:t>
      </w:r>
      <w:r w:rsidR="0077633A">
        <w:t xml:space="preserve">te </w:t>
      </w:r>
      <w:r>
        <w:t>shell &amp; Unzip</w:t>
      </w:r>
    </w:p>
    <w:p w:rsidR="000F3F26" w:rsidRDefault="008E7E1A" w:rsidP="000F3F26">
      <w:r>
        <w:rPr>
          <w:rFonts w:hint="eastAsia"/>
        </w:rPr>
        <w:t>D</w:t>
      </w:r>
      <w:r>
        <w:t>ownload and Unzip the binary file.</w:t>
      </w:r>
      <w:r>
        <w:rPr>
          <w:rFonts w:hint="eastAsia"/>
        </w:rPr>
        <w:t xml:space="preserve"> </w:t>
      </w:r>
      <w:r>
        <w:t xml:space="preserve"> </w:t>
      </w:r>
      <w:hyperlink r:id="rId9" w:history="1">
        <w:r w:rsidR="00D7552D" w:rsidRPr="00D7552D">
          <w:rPr>
            <w:rStyle w:val="af8"/>
          </w:rPr>
          <w:t>This</w:t>
        </w:r>
        <w:r w:rsidR="00D7552D" w:rsidRPr="00D7552D">
          <w:rPr>
            <w:rStyle w:val="af8"/>
          </w:rPr>
          <w:t xml:space="preserve"> </w:t>
        </w:r>
        <w:r w:rsidR="000F3F26" w:rsidRPr="00D7552D">
          <w:rPr>
            <w:rStyle w:val="af8"/>
          </w:rPr>
          <w:t>Link</w:t>
        </w:r>
      </w:hyperlink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737"/>
      </w:tblGrid>
      <w:tr w:rsidR="008E7E1A" w:rsidTr="00BA5F31">
        <w:tc>
          <w:tcPr>
            <w:tcW w:w="9747" w:type="dxa"/>
          </w:tcPr>
          <w:p w:rsidR="00BD6566" w:rsidRDefault="008E7E1A" w:rsidP="00BA5F31">
            <w:pPr>
              <w:spacing w:line="300" w:lineRule="atLeast"/>
              <w:textAlignment w:val="baseline"/>
              <w:rPr>
                <w:rFonts w:ascii="Consolas" w:hAnsi="Consolas" w:cs="Consolas"/>
                <w:color w:val="555555"/>
                <w:sz w:val="21"/>
                <w:szCs w:val="21"/>
              </w:rPr>
            </w:pPr>
            <w:r>
              <w:rPr>
                <w:rFonts w:ascii="Consolas" w:hAnsi="Consolas" w:cs="Consolas"/>
                <w:color w:val="555555"/>
                <w:sz w:val="21"/>
                <w:szCs w:val="21"/>
              </w:rPr>
              <w:t>Ex</w:t>
            </w:r>
            <w:r w:rsidR="00BD6566">
              <w:rPr>
                <w:rFonts w:ascii="Consolas" w:hAnsi="Consolas" w:cs="Consolas"/>
                <w:color w:val="555555"/>
                <w:sz w:val="21"/>
                <w:szCs w:val="21"/>
              </w:rPr>
              <w:t>ample Location</w:t>
            </w:r>
            <w:r>
              <w:rPr>
                <w:rFonts w:ascii="Consolas" w:hAnsi="Consolas" w:cs="Consolas"/>
                <w:color w:val="555555"/>
                <w:sz w:val="21"/>
                <w:szCs w:val="21"/>
              </w:rPr>
              <w:t xml:space="preserve">&gt; </w:t>
            </w:r>
          </w:p>
          <w:p w:rsidR="008E7E1A" w:rsidRPr="001F1E23" w:rsidRDefault="008E7E1A" w:rsidP="00BA5F31">
            <w:pPr>
              <w:spacing w:line="300" w:lineRule="atLeast"/>
              <w:textAlignment w:val="baseline"/>
              <w:rPr>
                <w:rFonts w:ascii="Consolas" w:hAnsi="Consolas" w:cs="Consolas"/>
                <w:color w:val="555555"/>
                <w:sz w:val="21"/>
                <w:szCs w:val="21"/>
              </w:rPr>
            </w:pPr>
            <w:r>
              <w:rPr>
                <w:rFonts w:ascii="Consolas" w:hAnsi="Consolas" w:cs="Consolas"/>
                <w:color w:val="555555"/>
                <w:sz w:val="21"/>
                <w:szCs w:val="21"/>
              </w:rPr>
              <w:t>.</w:t>
            </w:r>
            <w:r w:rsidRPr="008E7E1A">
              <w:rPr>
                <w:rFonts w:ascii="Consolas" w:hAnsi="Consolas" w:cs="Consolas"/>
                <w:color w:val="555555"/>
                <w:sz w:val="21"/>
                <w:szCs w:val="21"/>
              </w:rPr>
              <w:t>/druid_dist/druid_dist_v</w:t>
            </w:r>
            <w:r w:rsidR="001D09CD">
              <w:rPr>
                <w:rFonts w:ascii="Consolas" w:hAnsi="Consolas" w:cs="Consolas"/>
                <w:color w:val="555555"/>
                <w:sz w:val="21"/>
                <w:szCs w:val="21"/>
              </w:rPr>
              <w:t>2</w:t>
            </w:r>
          </w:p>
        </w:tc>
      </w:tr>
    </w:tbl>
    <w:p w:rsidR="008E7E1A" w:rsidRPr="001F1E23" w:rsidRDefault="008E7E1A" w:rsidP="008E7E1A"/>
    <w:p w:rsidR="001F1E23" w:rsidRDefault="008E7E1A" w:rsidP="008F5795">
      <w:pPr>
        <w:pStyle w:val="3"/>
      </w:pPr>
      <w:r>
        <w:rPr>
          <w:rFonts w:hint="eastAsia"/>
        </w:rPr>
        <w:t>A</w:t>
      </w:r>
      <w:r>
        <w:t>nsible  Host Setting</w:t>
      </w:r>
    </w:p>
    <w:p w:rsidR="008F5795" w:rsidRDefault="00517CB8" w:rsidP="008F5795">
      <w:r>
        <w:rPr>
          <w:rFonts w:hint="eastAsia"/>
        </w:rPr>
        <w:t>A</w:t>
      </w:r>
      <w:r>
        <w:t>nsible keeps track of all of the servers that it known about through a “hosts”. We need to set up this file first before we can begin to communicate with our other computers. Refer to the host file under the ./druid_dist/druid_dist_v2 directory and set it in /etc/ansible/hosts.</w:t>
      </w:r>
    </w:p>
    <w:p w:rsidR="0010495A" w:rsidRDefault="0010495A" w:rsidP="008F5795">
      <w:pPr>
        <w:rPr>
          <w:lang w:val="en-GB"/>
        </w:rPr>
      </w:pPr>
    </w:p>
    <w:p w:rsidR="009C7C6C" w:rsidRPr="009C7C6C" w:rsidRDefault="009C7C6C" w:rsidP="00D7552D">
      <w:pPr>
        <w:pStyle w:val="3"/>
        <w:rPr>
          <w:lang w:val="en-GB"/>
        </w:rPr>
      </w:pPr>
      <w:r>
        <w:rPr>
          <w:lang w:val="en-GB"/>
        </w:rPr>
        <w:t xml:space="preserve">Modify deploy </w:t>
      </w:r>
      <w:r w:rsidR="005D64D3">
        <w:rPr>
          <w:lang w:val="en-GB"/>
        </w:rPr>
        <w:t xml:space="preserve">environment </w:t>
      </w:r>
      <w:r>
        <w:rPr>
          <w:lang w:val="en-GB"/>
        </w:rPr>
        <w:t>shell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737"/>
      </w:tblGrid>
      <w:tr w:rsidR="009C7C6C" w:rsidTr="009C7C6C">
        <w:tc>
          <w:tcPr>
            <w:tcW w:w="9747" w:type="dxa"/>
          </w:tcPr>
          <w:p w:rsidR="009C7C6C" w:rsidRDefault="005D64D3" w:rsidP="009C7C6C">
            <w:r>
              <w:t>.</w:t>
            </w:r>
            <w:r w:rsidRPr="005D64D3">
              <w:t>/druid_dist/druid_dist_v2</w:t>
            </w:r>
            <w:r>
              <w:t>/env.sh</w:t>
            </w:r>
          </w:p>
        </w:tc>
      </w:tr>
      <w:tr w:rsidR="009C7C6C" w:rsidTr="009C7C6C">
        <w:tc>
          <w:tcPr>
            <w:tcW w:w="9747" w:type="dxa"/>
          </w:tcPr>
          <w:p w:rsidR="00C83659" w:rsidRPr="00C83659" w:rsidRDefault="00C83659" w:rsidP="00C83659">
            <w:pPr>
              <w:rPr>
                <w:rStyle w:val="HTML"/>
                <w:rFonts w:ascii="Consolas" w:hAnsi="Consolas" w:cs="Consolas"/>
                <w:color w:val="555555"/>
                <w:sz w:val="21"/>
                <w:szCs w:val="21"/>
                <w:bdr w:val="none" w:sz="0" w:space="0" w:color="auto" w:frame="1"/>
              </w:rPr>
            </w:pPr>
            <w:r w:rsidRPr="00C83659">
              <w:rPr>
                <w:rStyle w:val="HTML"/>
                <w:rFonts w:ascii="Consolas" w:hAnsi="Consolas" w:cs="Consolas"/>
                <w:color w:val="555555"/>
                <w:sz w:val="21"/>
                <w:szCs w:val="21"/>
                <w:bdr w:val="none" w:sz="0" w:space="0" w:color="auto" w:frame="1"/>
              </w:rPr>
              <w:t>#!/bin/sh</w:t>
            </w:r>
          </w:p>
          <w:p w:rsidR="00C83659" w:rsidRPr="00C83659" w:rsidRDefault="00C83659" w:rsidP="00C83659">
            <w:pPr>
              <w:rPr>
                <w:rStyle w:val="HTML"/>
                <w:rFonts w:ascii="Consolas" w:hAnsi="Consolas" w:cs="Consolas"/>
                <w:color w:val="555555"/>
                <w:sz w:val="21"/>
                <w:szCs w:val="21"/>
                <w:bdr w:val="none" w:sz="0" w:space="0" w:color="auto" w:frame="1"/>
              </w:rPr>
            </w:pPr>
            <w:r w:rsidRPr="00C83659">
              <w:rPr>
                <w:rStyle w:val="HTML"/>
                <w:rFonts w:ascii="Consolas" w:hAnsi="Consolas" w:cs="Consolas"/>
                <w:color w:val="555555"/>
                <w:sz w:val="21"/>
                <w:szCs w:val="21"/>
                <w:bdr w:val="none" w:sz="0" w:space="0" w:color="auto" w:frame="1"/>
              </w:rPr>
              <w:t>TARGET_SYSTEM="metatron-hadoop01"               #System Name</w:t>
            </w:r>
          </w:p>
          <w:p w:rsidR="00C83659" w:rsidRPr="00C83659" w:rsidRDefault="00C83659" w:rsidP="00C83659">
            <w:pPr>
              <w:rPr>
                <w:rStyle w:val="HTML"/>
                <w:rFonts w:ascii="Consolas" w:hAnsi="Consolas" w:cs="Consolas"/>
                <w:color w:val="555555"/>
                <w:sz w:val="21"/>
                <w:szCs w:val="21"/>
                <w:bdr w:val="none" w:sz="0" w:space="0" w:color="auto" w:frame="1"/>
              </w:rPr>
            </w:pPr>
            <w:r w:rsidRPr="00C83659">
              <w:rPr>
                <w:rStyle w:val="HTML"/>
                <w:rFonts w:ascii="Consolas" w:hAnsi="Consolas" w:cs="Consolas"/>
                <w:color w:val="555555"/>
                <w:sz w:val="21"/>
                <w:szCs w:val="21"/>
                <w:bdr w:val="none" w:sz="0" w:space="0" w:color="auto" w:frame="1"/>
              </w:rPr>
              <w:t>BECOME_USER="metatron"                          #User for Druid excution</w:t>
            </w:r>
          </w:p>
          <w:p w:rsidR="00C83659" w:rsidRPr="00C83659" w:rsidRDefault="00C83659" w:rsidP="00C83659">
            <w:pPr>
              <w:rPr>
                <w:rStyle w:val="HTML"/>
                <w:rFonts w:ascii="Consolas" w:hAnsi="Consolas" w:cs="Consolas"/>
                <w:color w:val="555555"/>
                <w:sz w:val="21"/>
                <w:szCs w:val="21"/>
                <w:bdr w:val="none" w:sz="0" w:space="0" w:color="auto" w:frame="1"/>
              </w:rPr>
            </w:pPr>
            <w:r w:rsidRPr="00C83659">
              <w:rPr>
                <w:rStyle w:val="HTML"/>
                <w:rFonts w:ascii="Consolas" w:hAnsi="Consolas" w:cs="Consolas"/>
                <w:color w:val="555555"/>
                <w:sz w:val="21"/>
                <w:szCs w:val="21"/>
                <w:bdr w:val="none" w:sz="0" w:space="0" w:color="auto" w:frame="1"/>
              </w:rPr>
              <w:t>BECOME_GROUP="metatron"                         #User Group for Druid excution</w:t>
            </w:r>
          </w:p>
          <w:p w:rsidR="00C83659" w:rsidRPr="00C83659" w:rsidRDefault="00C83659" w:rsidP="00C83659">
            <w:pPr>
              <w:rPr>
                <w:rStyle w:val="HTML"/>
                <w:rFonts w:ascii="Consolas" w:hAnsi="Consolas" w:cs="Consolas"/>
                <w:color w:val="555555"/>
                <w:sz w:val="21"/>
                <w:szCs w:val="21"/>
                <w:bdr w:val="none" w:sz="0" w:space="0" w:color="auto" w:frame="1"/>
              </w:rPr>
            </w:pPr>
            <w:r w:rsidRPr="00C83659">
              <w:rPr>
                <w:rStyle w:val="HTML"/>
                <w:rFonts w:ascii="Consolas" w:hAnsi="Consolas" w:cs="Consolas"/>
                <w:color w:val="555555"/>
                <w:sz w:val="21"/>
                <w:szCs w:val="21"/>
                <w:bdr w:val="none" w:sz="0" w:space="0" w:color="auto" w:frame="1"/>
              </w:rPr>
              <w:t>BECOME_USER_GROUP="$BECOME_USER:$BECOME_GROUP"</w:t>
            </w:r>
          </w:p>
          <w:p w:rsidR="00C83659" w:rsidRPr="00C83659" w:rsidRDefault="00C83659" w:rsidP="00C83659">
            <w:pPr>
              <w:rPr>
                <w:rStyle w:val="HTML"/>
                <w:rFonts w:ascii="Consolas" w:hAnsi="Consolas" w:cs="Consolas"/>
                <w:color w:val="555555"/>
                <w:sz w:val="21"/>
                <w:szCs w:val="21"/>
                <w:bdr w:val="none" w:sz="0" w:space="0" w:color="auto" w:frame="1"/>
              </w:rPr>
            </w:pPr>
            <w:r w:rsidRPr="00C83659">
              <w:rPr>
                <w:rStyle w:val="HTML"/>
                <w:rFonts w:ascii="Consolas" w:hAnsi="Consolas" w:cs="Consolas"/>
                <w:color w:val="555555"/>
                <w:sz w:val="21"/>
                <w:szCs w:val="21"/>
                <w:bdr w:val="none" w:sz="0" w:space="0" w:color="auto" w:frame="1"/>
              </w:rPr>
              <w:t>TARGET_DIR="/home/metatron/servers/druid"       #Target deploy directory</w:t>
            </w:r>
          </w:p>
          <w:p w:rsidR="00C83659" w:rsidRPr="00C83659" w:rsidRDefault="00C83659" w:rsidP="00C83659">
            <w:pPr>
              <w:rPr>
                <w:rStyle w:val="HTML"/>
                <w:rFonts w:ascii="Consolas" w:hAnsi="Consolas" w:cs="Consolas"/>
                <w:color w:val="555555"/>
                <w:sz w:val="21"/>
                <w:szCs w:val="21"/>
                <w:bdr w:val="none" w:sz="0" w:space="0" w:color="auto" w:frame="1"/>
              </w:rPr>
            </w:pPr>
            <w:r w:rsidRPr="00C83659">
              <w:rPr>
                <w:rStyle w:val="HTML"/>
                <w:rFonts w:ascii="Consolas" w:hAnsi="Consolas" w:cs="Consolas"/>
                <w:color w:val="555555"/>
                <w:sz w:val="21"/>
                <w:szCs w:val="21"/>
                <w:bdr w:val="none" w:sz="0" w:space="0" w:color="auto" w:frame="1"/>
              </w:rPr>
              <w:t>DIST_DIR="/home/metatron/servers/druid_dist"    #Distribution directory</w:t>
            </w:r>
          </w:p>
          <w:p w:rsidR="00C83659" w:rsidRPr="00C83659" w:rsidRDefault="00C83659" w:rsidP="00C83659">
            <w:pPr>
              <w:rPr>
                <w:rStyle w:val="HTML"/>
                <w:rFonts w:ascii="Consolas" w:hAnsi="Consolas" w:cs="Consolas"/>
                <w:color w:val="555555"/>
                <w:sz w:val="21"/>
                <w:szCs w:val="21"/>
                <w:bdr w:val="none" w:sz="0" w:space="0" w:color="auto" w:frame="1"/>
              </w:rPr>
            </w:pPr>
            <w:r w:rsidRPr="00C83659">
              <w:rPr>
                <w:rStyle w:val="HTML"/>
                <w:rFonts w:ascii="Consolas" w:hAnsi="Consolas" w:cs="Consolas"/>
                <w:color w:val="555555"/>
                <w:sz w:val="21"/>
                <w:szCs w:val="21"/>
                <w:bdr w:val="none" w:sz="0" w:space="0" w:color="auto" w:frame="1"/>
              </w:rPr>
              <w:t>ROOT_TEMP_DIR="/home/metatron/data1/druid"      #Temp directory</w:t>
            </w:r>
          </w:p>
          <w:p w:rsidR="00C83659" w:rsidRPr="00C83659" w:rsidRDefault="00C83659" w:rsidP="00C83659">
            <w:pPr>
              <w:rPr>
                <w:rStyle w:val="HTML"/>
                <w:rFonts w:ascii="Consolas" w:hAnsi="Consolas" w:cs="Consolas"/>
                <w:color w:val="555555"/>
                <w:sz w:val="21"/>
                <w:szCs w:val="21"/>
                <w:bdr w:val="none" w:sz="0" w:space="0" w:color="auto" w:frame="1"/>
              </w:rPr>
            </w:pPr>
            <w:r w:rsidRPr="00C83659">
              <w:rPr>
                <w:rStyle w:val="HTML"/>
                <w:rFonts w:ascii="Consolas" w:hAnsi="Consolas" w:cs="Consolas"/>
                <w:color w:val="555555"/>
                <w:sz w:val="21"/>
                <w:szCs w:val="21"/>
                <w:bdr w:val="none" w:sz="0" w:space="0" w:color="auto" w:frame="1"/>
              </w:rPr>
              <w:t>TMP_DIR="$ROOT_TEMP_DIR/tmp"</w:t>
            </w:r>
          </w:p>
          <w:p w:rsidR="00C83659" w:rsidRPr="00C83659" w:rsidRDefault="00C83659" w:rsidP="00C83659">
            <w:pPr>
              <w:rPr>
                <w:rStyle w:val="HTML"/>
                <w:rFonts w:ascii="Consolas" w:hAnsi="Consolas" w:cs="Consolas"/>
                <w:color w:val="555555"/>
                <w:sz w:val="21"/>
                <w:szCs w:val="21"/>
                <w:bdr w:val="none" w:sz="0" w:space="0" w:color="auto" w:frame="1"/>
              </w:rPr>
            </w:pPr>
            <w:r w:rsidRPr="00C83659">
              <w:rPr>
                <w:rStyle w:val="HTML"/>
                <w:rFonts w:ascii="Consolas" w:hAnsi="Consolas" w:cs="Consolas"/>
                <w:color w:val="555555"/>
                <w:sz w:val="21"/>
                <w:szCs w:val="21"/>
                <w:bdr w:val="none" w:sz="0" w:space="0" w:color="auto" w:frame="1"/>
              </w:rPr>
              <w:t>VAR_DIR="$ROOT_TEMP_DIR/var"</w:t>
            </w:r>
          </w:p>
          <w:p w:rsidR="005D64D3" w:rsidRPr="005D64D3" w:rsidRDefault="00C83659" w:rsidP="00C83659">
            <w:r w:rsidRPr="00C83659">
              <w:rPr>
                <w:rStyle w:val="HTML"/>
                <w:rFonts w:ascii="Consolas" w:hAnsi="Consolas" w:cs="Consolas"/>
                <w:color w:val="555555"/>
                <w:sz w:val="21"/>
                <w:szCs w:val="21"/>
                <w:bdr w:val="none" w:sz="0" w:space="0" w:color="auto" w:frame="1"/>
              </w:rPr>
              <w:t>SEGMENET_CACHE_DIR=("/home/metatron/data1/druid/segment-cache" "/home/metatron/data2/druid/segment-cache" "/home/metatron/data3/druid/segment-cache" "/home/metatron/data4/druid/segment-cache" "/home/metatron/data5/druid/segment-cache" "/home/metatron/data6/druid/segment-cache" "/home/metatron/data7/druid/segment-cache" "/home/metatron/data8/druid/segment-cache" "/home/metatron/data9/druid/segment-cache" "/home/metatron/data10/druid/segment-cache") #Local cache disk directory</w:t>
            </w:r>
          </w:p>
        </w:tc>
      </w:tr>
    </w:tbl>
    <w:p w:rsidR="00DA3161" w:rsidRDefault="00DA3161" w:rsidP="008F5795"/>
    <w:p w:rsidR="005D64D3" w:rsidRDefault="005D64D3" w:rsidP="005D64D3">
      <w:pPr>
        <w:pStyle w:val="3"/>
      </w:pPr>
      <w:r>
        <w:t>Create necessary directory by shell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737"/>
      </w:tblGrid>
      <w:tr w:rsidR="005D64D3" w:rsidTr="005D64D3">
        <w:tc>
          <w:tcPr>
            <w:tcW w:w="9747" w:type="dxa"/>
          </w:tcPr>
          <w:p w:rsidR="005D64D3" w:rsidRDefault="005D64D3" w:rsidP="005D64D3">
            <w:r>
              <w:t>.</w:t>
            </w:r>
            <w:r w:rsidRPr="005D64D3">
              <w:t>/druid_dist/druid_dist_v2</w:t>
            </w:r>
            <w:r>
              <w:t>/setup_druid.sh</w:t>
            </w:r>
          </w:p>
        </w:tc>
      </w:tr>
    </w:tbl>
    <w:p w:rsidR="005D64D3" w:rsidRDefault="005D64D3" w:rsidP="005D64D3"/>
    <w:p w:rsidR="005D64D3" w:rsidRDefault="005D64D3" w:rsidP="005D64D3"/>
    <w:p w:rsidR="005D64D3" w:rsidRDefault="005D64D3" w:rsidP="005D64D3">
      <w:pPr>
        <w:pStyle w:val="3"/>
      </w:pPr>
      <w:r>
        <w:rPr>
          <w:rFonts w:hint="eastAsia"/>
        </w:rPr>
        <w:t>C</w:t>
      </w:r>
      <w:r>
        <w:t>onfiguring Druid’s property file</w:t>
      </w:r>
    </w:p>
    <w:p w:rsidR="001D09CD" w:rsidRDefault="001D09CD" w:rsidP="001D09CD">
      <w:r w:rsidRPr="001D09CD">
        <w:t xml:space="preserve">The major configuration has already been put in the "bootstrap" directory. Below is a list of things you need to change or </w:t>
      </w:r>
      <w:r>
        <w:t>update</w:t>
      </w:r>
      <w:r w:rsidRPr="001D09CD">
        <w:t xml:space="preserve"> depending on your environment.</w:t>
      </w:r>
    </w:p>
    <w:p w:rsidR="001D09CD" w:rsidRPr="001D09CD" w:rsidRDefault="001D09CD" w:rsidP="001D09CD">
      <w:pPr>
        <w:rPr>
          <w:rFonts w:hint="eastAsia"/>
        </w:rPr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737"/>
      </w:tblGrid>
      <w:tr w:rsidR="005D64D3" w:rsidTr="005D64D3">
        <w:tc>
          <w:tcPr>
            <w:tcW w:w="9747" w:type="dxa"/>
          </w:tcPr>
          <w:p w:rsidR="005D64D3" w:rsidRDefault="005D64D3" w:rsidP="005D64D3">
            <w:bookmarkStart w:id="0" w:name="_GoBack"/>
            <w:bookmarkEnd w:id="0"/>
            <w:r>
              <w:t>./</w:t>
            </w:r>
            <w:r w:rsidRPr="005D64D3">
              <w:t>druid_dist/druid_dist_v2/druid_bootstrap/conf/druid/_common</w:t>
            </w:r>
          </w:p>
          <w:p w:rsidR="005D64D3" w:rsidRDefault="005D64D3" w:rsidP="005D64D3">
            <w:r>
              <w:t>/common.runtime.properties</w:t>
            </w:r>
          </w:p>
        </w:tc>
      </w:tr>
      <w:tr w:rsidR="005D64D3" w:rsidTr="005D64D3">
        <w:tc>
          <w:tcPr>
            <w:tcW w:w="9747" w:type="dxa"/>
          </w:tcPr>
          <w:p w:rsidR="005D64D3" w:rsidRDefault="005D64D3" w:rsidP="005D64D3"/>
          <w:p w:rsidR="005D64D3" w:rsidRDefault="005D64D3" w:rsidP="005D64D3"/>
          <w:p w:rsidR="005D64D3" w:rsidRDefault="005D64D3" w:rsidP="005D64D3">
            <w:r>
              <w:t># Zookeeper</w:t>
            </w:r>
            <w:r w:rsidR="00BE7C2D">
              <w:t xml:space="preserve"> – zookeeper cluster server list</w:t>
            </w:r>
          </w:p>
          <w:p w:rsidR="00BE7C2D" w:rsidRPr="00BE7C2D" w:rsidRDefault="005D64D3" w:rsidP="00BE7C2D">
            <w:r>
              <w:t>druid.zk.service.host</w:t>
            </w:r>
            <w:r w:rsidRPr="00BE7C2D">
              <w:t>=</w:t>
            </w:r>
            <w:r w:rsidR="001D09CD">
              <w:t>{</w:t>
            </w:r>
            <w:hyperlink r:id="rId10" w:history="1">
              <w:r w:rsidR="00BE7C2D" w:rsidRPr="00BE7C2D">
                <w:t>zkhost01</w:t>
              </w:r>
              <w:r w:rsidR="001D09CD">
                <w:t>}</w:t>
              </w:r>
              <w:r w:rsidR="00BE7C2D" w:rsidRPr="00BE7C2D">
                <w:t>:</w:t>
              </w:r>
            </w:hyperlink>
            <w:r w:rsidR="00BE7C2D" w:rsidRPr="00BE7C2D">
              <w:t>2181,</w:t>
            </w:r>
            <w:r w:rsidR="001D09CD">
              <w:t>{</w:t>
            </w:r>
            <w:r w:rsidR="00BE7C2D" w:rsidRPr="00BE7C2D">
              <w:t>zkhost02</w:t>
            </w:r>
            <w:r w:rsidR="001D09CD">
              <w:t>}</w:t>
            </w:r>
            <w:r w:rsidR="00BE7C2D" w:rsidRPr="00BE7C2D">
              <w:t>:2181,</w:t>
            </w:r>
            <w:r w:rsidR="001D09CD">
              <w:t>{</w:t>
            </w:r>
            <w:r w:rsidR="00BE7C2D" w:rsidRPr="00BE7C2D">
              <w:t>zkhost03</w:t>
            </w:r>
            <w:r w:rsidR="001D09CD">
              <w:t>}</w:t>
            </w:r>
            <w:r w:rsidR="00BE7C2D" w:rsidRPr="00BE7C2D">
              <w:t>:2181</w:t>
            </w:r>
          </w:p>
          <w:p w:rsidR="005D64D3" w:rsidRDefault="005D64D3" w:rsidP="005D64D3">
            <w:r>
              <w:lastRenderedPageBreak/>
              <w:t>druid.zk.paths.base=/druid</w:t>
            </w:r>
          </w:p>
          <w:p w:rsidR="005D64D3" w:rsidRDefault="005D64D3" w:rsidP="005D64D3"/>
          <w:p w:rsidR="00BE7C2D" w:rsidRDefault="005D64D3" w:rsidP="005D64D3">
            <w:r>
              <w:t xml:space="preserve"># Metadata Storage </w:t>
            </w:r>
            <w:r w:rsidR="00BE7C2D">
              <w:t>(MySQL or Maria DB connection info.)</w:t>
            </w:r>
          </w:p>
          <w:p w:rsidR="005D64D3" w:rsidRDefault="005D64D3" w:rsidP="005D64D3">
            <w:r>
              <w:t>druid.metadata.storage.type=mysql</w:t>
            </w:r>
          </w:p>
          <w:p w:rsidR="005D64D3" w:rsidRDefault="005D64D3" w:rsidP="005D64D3">
            <w:r>
              <w:t>druid.metadata.storage.connector.connectURI=jdbc:mysql://</w:t>
            </w:r>
            <w:r w:rsidR="001D09CD">
              <w:t>{mysql hostname}</w:t>
            </w:r>
            <w:r>
              <w:t>:</w:t>
            </w:r>
            <w:r w:rsidR="001D09CD">
              <w:t>{mysql port}</w:t>
            </w:r>
            <w:r>
              <w:t>/druid?useUnicode=true&amp;characterEncoding=UTF-8</w:t>
            </w:r>
          </w:p>
          <w:p w:rsidR="005D64D3" w:rsidRDefault="005D64D3" w:rsidP="005D64D3">
            <w:r>
              <w:t>druid.metadata.storage.connector.user=druid</w:t>
            </w:r>
          </w:p>
          <w:p w:rsidR="005D64D3" w:rsidRDefault="005D64D3" w:rsidP="005D64D3">
            <w:r>
              <w:t>druid.metadata.storage.connector.password=druid</w:t>
            </w:r>
          </w:p>
          <w:p w:rsidR="005D64D3" w:rsidRDefault="005D64D3" w:rsidP="005D64D3"/>
          <w:p w:rsidR="005D64D3" w:rsidRDefault="005D64D3" w:rsidP="005D64D3">
            <w:r>
              <w:t># Deep storage</w:t>
            </w:r>
          </w:p>
          <w:p w:rsidR="005D64D3" w:rsidRDefault="005D64D3" w:rsidP="005D64D3">
            <w:r>
              <w:t># For HDFS:</w:t>
            </w:r>
          </w:p>
          <w:p w:rsidR="005D64D3" w:rsidRDefault="005D64D3" w:rsidP="005D64D3">
            <w:r>
              <w:t>druid.storage.type=hdfs</w:t>
            </w:r>
          </w:p>
          <w:p w:rsidR="005D64D3" w:rsidRDefault="005D64D3" w:rsidP="005D64D3">
            <w:r>
              <w:t>druid.storage.storageDirectory=/druid/storage</w:t>
            </w:r>
          </w:p>
          <w:p w:rsidR="005D64D3" w:rsidRDefault="005D64D3" w:rsidP="005D64D3"/>
          <w:p w:rsidR="005D64D3" w:rsidRDefault="005D64D3" w:rsidP="005D64D3">
            <w:r>
              <w:t># Indexing service logs</w:t>
            </w:r>
          </w:p>
          <w:p w:rsidR="005D64D3" w:rsidRDefault="005D64D3" w:rsidP="005D64D3">
            <w:r>
              <w:t># For HDFS:</w:t>
            </w:r>
          </w:p>
          <w:p w:rsidR="005D64D3" w:rsidRDefault="005D64D3" w:rsidP="005D64D3">
            <w:r>
              <w:t>druid.indexer.logs.type=hdfs</w:t>
            </w:r>
          </w:p>
          <w:p w:rsidR="005D64D3" w:rsidRDefault="005D64D3" w:rsidP="005D64D3">
            <w:r>
              <w:t>druid.indexer.logs.directory=hdfs://</w:t>
            </w:r>
            <w:r w:rsidR="00D50817">
              <w:t>{clustername}</w:t>
            </w:r>
            <w:r>
              <w:t>/druid/logs</w:t>
            </w:r>
          </w:p>
          <w:p w:rsidR="005D64D3" w:rsidRDefault="005D64D3" w:rsidP="005D64D3"/>
          <w:p w:rsidR="005D64D3" w:rsidRDefault="005D64D3" w:rsidP="005D64D3">
            <w:r>
              <w:t># Query Cache, 50MB</w:t>
            </w:r>
          </w:p>
          <w:p w:rsidR="005D64D3" w:rsidRDefault="005D64D3" w:rsidP="005D64D3">
            <w:r>
              <w:t>druid.cache.type=local</w:t>
            </w:r>
          </w:p>
          <w:p w:rsidR="005D64D3" w:rsidRDefault="005D64D3" w:rsidP="005D64D3">
            <w:r>
              <w:t>druid.cache.sizeInBytes=52428800</w:t>
            </w:r>
          </w:p>
          <w:p w:rsidR="005D64D3" w:rsidRDefault="005D64D3" w:rsidP="005D64D3"/>
          <w:p w:rsidR="005D64D3" w:rsidRDefault="005D64D3" w:rsidP="005D64D3">
            <w:r>
              <w:t># Service discovery</w:t>
            </w:r>
          </w:p>
          <w:p w:rsidR="005D64D3" w:rsidRDefault="005D64D3" w:rsidP="005D64D3">
            <w:r>
              <w:t># Indexing service discovery. Update this if you change your overlord's "druid.service".</w:t>
            </w:r>
          </w:p>
          <w:p w:rsidR="005D64D3" w:rsidRDefault="005D64D3" w:rsidP="005D64D3">
            <w:r>
              <w:t>druid.selectors.indexing.serviceName=druid/prod/overlord</w:t>
            </w:r>
          </w:p>
          <w:p w:rsidR="005D64D3" w:rsidRDefault="005D64D3" w:rsidP="005D64D3">
            <w:r>
              <w:t>druid.selectors.coordinator.serviceName=druid/prod/coordinator</w:t>
            </w:r>
          </w:p>
          <w:p w:rsidR="005D64D3" w:rsidRDefault="005D64D3" w:rsidP="005D64D3"/>
        </w:tc>
      </w:tr>
    </w:tbl>
    <w:p w:rsidR="005D64D3" w:rsidRDefault="005D64D3" w:rsidP="005D64D3"/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737"/>
      </w:tblGrid>
      <w:tr w:rsidR="00BE7C2D" w:rsidTr="00BE7C2D">
        <w:tc>
          <w:tcPr>
            <w:tcW w:w="9747" w:type="dxa"/>
          </w:tcPr>
          <w:p w:rsidR="00BE7C2D" w:rsidRPr="00BE7C2D" w:rsidRDefault="00BE7C2D" w:rsidP="005D64D3">
            <w:r>
              <w:t>./</w:t>
            </w:r>
            <w:r w:rsidRPr="005D64D3">
              <w:t>druid_dist/druid_dist_v2/druid_bootstrap/conf/druid/</w:t>
            </w:r>
            <w:r w:rsidRPr="00BE7C2D">
              <w:rPr>
                <w:rFonts w:hint="eastAsia"/>
              </w:rPr>
              <w:t>coordinator/runtime.properties</w:t>
            </w:r>
          </w:p>
        </w:tc>
      </w:tr>
      <w:tr w:rsidR="00BE7C2D" w:rsidTr="00BE7C2D">
        <w:tc>
          <w:tcPr>
            <w:tcW w:w="9747" w:type="dxa"/>
          </w:tcPr>
          <w:p w:rsidR="001D09CD" w:rsidRDefault="001D09CD" w:rsidP="001D09CD">
            <w:r>
              <w:t># Default host, port, service name.</w:t>
            </w:r>
          </w:p>
          <w:p w:rsidR="001D09CD" w:rsidRDefault="001D09CD" w:rsidP="00BE7C2D"/>
          <w:p w:rsidR="00BE7C2D" w:rsidRPr="00BE7C2D" w:rsidRDefault="00E6125E" w:rsidP="00BE7C2D">
            <w:pPr>
              <w:rPr>
                <w:color w:val="000000" w:themeColor="text1"/>
              </w:rPr>
            </w:pPr>
            <w:hyperlink r:id="rId11" w:history="1">
              <w:r w:rsidR="00BE7C2D" w:rsidRPr="00BE7C2D">
                <w:rPr>
                  <w:rStyle w:val="af8"/>
                  <w:color w:val="000000" w:themeColor="text1"/>
                  <w:u w:val="none"/>
                </w:rPr>
                <w:t>druid.service=druid/prod/coordinator</w:t>
              </w:r>
            </w:hyperlink>
          </w:p>
          <w:p w:rsidR="00C95066" w:rsidRPr="00BE7C2D" w:rsidRDefault="00E6125E" w:rsidP="00BE7C2D">
            <w:pPr>
              <w:rPr>
                <w:rFonts w:hint="eastAsia"/>
                <w:color w:val="000000" w:themeColor="text1"/>
              </w:rPr>
            </w:pPr>
            <w:hyperlink r:id="rId12" w:history="1">
              <w:r w:rsidR="00BE7C2D" w:rsidRPr="00BE7C2D">
                <w:rPr>
                  <w:rStyle w:val="af8"/>
                  <w:color w:val="000000" w:themeColor="text1"/>
                  <w:u w:val="none"/>
                </w:rPr>
                <w:t>druid.port=</w:t>
              </w:r>
            </w:hyperlink>
            <w:r w:rsidR="00BE7C2D" w:rsidRPr="00BE7C2D">
              <w:rPr>
                <w:color w:val="000000" w:themeColor="text1"/>
              </w:rPr>
              <w:t>8081</w:t>
            </w:r>
          </w:p>
        </w:tc>
      </w:tr>
    </w:tbl>
    <w:p w:rsidR="00BE7C2D" w:rsidRDefault="00BE7C2D" w:rsidP="005D64D3"/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737"/>
      </w:tblGrid>
      <w:tr w:rsidR="00C95066" w:rsidTr="00C95066">
        <w:tc>
          <w:tcPr>
            <w:tcW w:w="9747" w:type="dxa"/>
          </w:tcPr>
          <w:p w:rsidR="00C95066" w:rsidRPr="00C95066" w:rsidRDefault="00C95066" w:rsidP="005D64D3">
            <w:r>
              <w:t>./</w:t>
            </w:r>
            <w:r w:rsidRPr="005D64D3">
              <w:t>druid_dist/druid_dist_v2/druid_bootstrap/conf/druid</w:t>
            </w:r>
            <w:r>
              <w:t>/</w:t>
            </w:r>
            <w:r w:rsidRPr="00C95066">
              <w:rPr>
                <w:rFonts w:hint="eastAsia"/>
              </w:rPr>
              <w:t>overlord/runtime.properties</w:t>
            </w:r>
          </w:p>
        </w:tc>
      </w:tr>
      <w:tr w:rsidR="00C95066" w:rsidTr="00C95066">
        <w:tc>
          <w:tcPr>
            <w:tcW w:w="9747" w:type="dxa"/>
          </w:tcPr>
          <w:p w:rsidR="00C95066" w:rsidRDefault="00C95066" w:rsidP="00C95066">
            <w:r>
              <w:t># Default host, port, service name.</w:t>
            </w:r>
          </w:p>
          <w:p w:rsidR="001D09CD" w:rsidRDefault="001D09CD" w:rsidP="00C95066"/>
          <w:p w:rsidR="00C95066" w:rsidRDefault="00C95066" w:rsidP="00C95066">
            <w:r>
              <w:t>druid.service=druid/prod/overlord</w:t>
            </w:r>
          </w:p>
          <w:p w:rsidR="00C95066" w:rsidRDefault="00C95066" w:rsidP="00C95066">
            <w:r>
              <w:t>druid.port=8090</w:t>
            </w:r>
          </w:p>
          <w:p w:rsidR="00C95066" w:rsidRDefault="00C95066" w:rsidP="00C95066"/>
        </w:tc>
      </w:tr>
    </w:tbl>
    <w:p w:rsidR="00C95066" w:rsidRDefault="00C95066" w:rsidP="005D64D3"/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737"/>
      </w:tblGrid>
      <w:tr w:rsidR="00C95066" w:rsidTr="00C95066">
        <w:tc>
          <w:tcPr>
            <w:tcW w:w="9747" w:type="dxa"/>
          </w:tcPr>
          <w:p w:rsidR="00C95066" w:rsidRPr="00C95066" w:rsidRDefault="00C95066" w:rsidP="005D64D3">
            <w:r>
              <w:lastRenderedPageBreak/>
              <w:t>./</w:t>
            </w:r>
            <w:r w:rsidRPr="005D64D3">
              <w:t>druid_dist/druid_dist_v2/druid_bootstrap/conf/druid</w:t>
            </w:r>
            <w:r>
              <w:t>/</w:t>
            </w:r>
            <w:r w:rsidRPr="00C95066">
              <w:rPr>
                <w:rFonts w:hint="eastAsia"/>
              </w:rPr>
              <w:t>broker/runtime.properties</w:t>
            </w:r>
          </w:p>
        </w:tc>
      </w:tr>
      <w:tr w:rsidR="00C95066" w:rsidTr="00C95066">
        <w:tc>
          <w:tcPr>
            <w:tcW w:w="9747" w:type="dxa"/>
          </w:tcPr>
          <w:p w:rsidR="00C95066" w:rsidRDefault="00C95066" w:rsidP="00C95066">
            <w:r>
              <w:t>druid.service=druid/prod/broker</w:t>
            </w:r>
          </w:p>
          <w:p w:rsidR="00C95066" w:rsidRDefault="00C95066" w:rsidP="00C95066">
            <w:r>
              <w:t>druid.port=8082</w:t>
            </w:r>
          </w:p>
          <w:p w:rsidR="00C95066" w:rsidRDefault="00C95066" w:rsidP="00C95066"/>
          <w:p w:rsidR="00C95066" w:rsidRDefault="00C95066" w:rsidP="00C95066">
            <w:r>
              <w:t># HTTP server threads</w:t>
            </w:r>
          </w:p>
          <w:p w:rsidR="00C95066" w:rsidRDefault="00C95066" w:rsidP="00C95066">
            <w:r>
              <w:t>druid.broker.http.numConnections=20</w:t>
            </w:r>
          </w:p>
          <w:p w:rsidR="00C95066" w:rsidRDefault="00C95066" w:rsidP="00C95066">
            <w:r>
              <w:t>#druid.server.http.numThreads=8</w:t>
            </w:r>
          </w:p>
          <w:p w:rsidR="00C95066" w:rsidRDefault="00C95066" w:rsidP="00C95066">
            <w:r>
              <w:t>druid.server.http.numThreads=20</w:t>
            </w:r>
          </w:p>
          <w:p w:rsidR="00C95066" w:rsidRDefault="00C95066" w:rsidP="00C95066"/>
          <w:p w:rsidR="00C95066" w:rsidRDefault="00C95066" w:rsidP="00C95066">
            <w:r>
              <w:t># Processing threads and buffers, 512MB</w:t>
            </w:r>
          </w:p>
          <w:p w:rsidR="00C95066" w:rsidRDefault="00C95066" w:rsidP="00C95066">
            <w:r>
              <w:t>druid.processing.buffer.sizeBytes=536870912</w:t>
            </w:r>
          </w:p>
          <w:p w:rsidR="00C95066" w:rsidRDefault="00C95066" w:rsidP="00C95066">
            <w:r>
              <w:t>druid.processing.numThreads=24</w:t>
            </w:r>
          </w:p>
          <w:p w:rsidR="00C95066" w:rsidRDefault="00C95066" w:rsidP="00C95066"/>
          <w:p w:rsidR="00C95066" w:rsidRDefault="00C95066" w:rsidP="00C95066">
            <w:r>
              <w:t>druid.server.http.maxIdleTime=PT10m</w:t>
            </w:r>
          </w:p>
          <w:p w:rsidR="00C95066" w:rsidRDefault="00C95066" w:rsidP="00C95066">
            <w:r>
              <w:t>druid.broker.http.readTimeout=PT30M</w:t>
            </w:r>
          </w:p>
          <w:p w:rsidR="00C95066" w:rsidRDefault="00C95066" w:rsidP="00C95066"/>
          <w:p w:rsidR="00C95066" w:rsidRDefault="00C95066" w:rsidP="00C95066">
            <w:r>
              <w:t># Query cache (we use a small local cache)</w:t>
            </w:r>
          </w:p>
          <w:p w:rsidR="00C95066" w:rsidRDefault="00C95066" w:rsidP="00C95066">
            <w:r>
              <w:t>druid.broker.cache.useCache=true</w:t>
            </w:r>
          </w:p>
          <w:p w:rsidR="00C95066" w:rsidRDefault="00C95066" w:rsidP="00C95066">
            <w:r>
              <w:t>druid.broker.cache.populateCache=true</w:t>
            </w:r>
          </w:p>
          <w:p w:rsidR="00C95066" w:rsidRDefault="00C95066" w:rsidP="00C95066">
            <w:r>
              <w:t>druid.broker.cache.unCacheable=["select", "groupBy"]</w:t>
            </w:r>
          </w:p>
          <w:p w:rsidR="00C95066" w:rsidRDefault="00C95066" w:rsidP="00C95066"/>
          <w:p w:rsidR="00C95066" w:rsidRDefault="00C95066" w:rsidP="00C95066">
            <w:r>
              <w:t># Query Result Count</w:t>
            </w:r>
          </w:p>
          <w:p w:rsidR="00C95066" w:rsidRDefault="00C95066" w:rsidP="00C95066">
            <w:r>
              <w:t>druid.query.groupBy.maxResults=100000000</w:t>
            </w:r>
          </w:p>
          <w:p w:rsidR="00C95066" w:rsidRDefault="00C95066" w:rsidP="00C95066">
            <w:r>
              <w:t>druid.query.groupBy.maxIntermediateRows=100000000</w:t>
            </w:r>
          </w:p>
        </w:tc>
      </w:tr>
    </w:tbl>
    <w:p w:rsidR="00C95066" w:rsidRDefault="00C95066" w:rsidP="005D64D3"/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737"/>
      </w:tblGrid>
      <w:tr w:rsidR="00C95066" w:rsidTr="00C95066">
        <w:tc>
          <w:tcPr>
            <w:tcW w:w="9747" w:type="dxa"/>
          </w:tcPr>
          <w:p w:rsidR="00C95066" w:rsidRPr="00C95066" w:rsidRDefault="00C95066" w:rsidP="005D64D3">
            <w:r>
              <w:t>./</w:t>
            </w:r>
            <w:r w:rsidRPr="005D64D3">
              <w:t>druid_dist/druid_dist_v2/druid_bootstrap/conf/druid</w:t>
            </w:r>
            <w:r>
              <w:t>/</w:t>
            </w:r>
            <w:r w:rsidRPr="00C95066">
              <w:rPr>
                <w:rFonts w:hint="eastAsia"/>
              </w:rPr>
              <w:t>historical/runtime.properties</w:t>
            </w:r>
          </w:p>
        </w:tc>
      </w:tr>
      <w:tr w:rsidR="00C95066" w:rsidTr="00C95066">
        <w:tc>
          <w:tcPr>
            <w:tcW w:w="9747" w:type="dxa"/>
          </w:tcPr>
          <w:p w:rsidR="00C95066" w:rsidRDefault="00C95066" w:rsidP="00C95066">
            <w:r>
              <w:t>druid.service=druid/prod/historical</w:t>
            </w:r>
          </w:p>
          <w:p w:rsidR="00C95066" w:rsidRDefault="00C95066" w:rsidP="00C95066">
            <w:r>
              <w:t>druid.port=8083</w:t>
            </w:r>
          </w:p>
          <w:p w:rsidR="00C95066" w:rsidRDefault="00C95066" w:rsidP="00C95066"/>
          <w:p w:rsidR="00C95066" w:rsidRDefault="00C95066" w:rsidP="00C95066">
            <w:r>
              <w:t># HTTP server threads</w:t>
            </w:r>
          </w:p>
          <w:p w:rsidR="00C95066" w:rsidRDefault="00C95066" w:rsidP="00C95066">
            <w:r>
              <w:t>druid.server.http.numThreads=15</w:t>
            </w:r>
          </w:p>
          <w:p w:rsidR="00C95066" w:rsidRDefault="00C95066" w:rsidP="00C95066"/>
          <w:p w:rsidR="00C95066" w:rsidRDefault="00C95066" w:rsidP="00C95066">
            <w:r>
              <w:t># Processing threads and buffers, 512MB</w:t>
            </w:r>
          </w:p>
          <w:p w:rsidR="00C95066" w:rsidRDefault="00C95066" w:rsidP="00C95066">
            <w:r>
              <w:t>druid.processing.buffer.sizeBytes=536870912</w:t>
            </w:r>
          </w:p>
          <w:p w:rsidR="00C95066" w:rsidRDefault="00C95066" w:rsidP="00C95066">
            <w:r>
              <w:t>druid.processing.numThreads=24</w:t>
            </w:r>
          </w:p>
          <w:p w:rsidR="00C95066" w:rsidRDefault="00C95066" w:rsidP="00C95066"/>
          <w:p w:rsidR="00C95066" w:rsidRDefault="00C95066" w:rsidP="00C95066">
            <w:r>
              <w:t xml:space="preserve"># </w:t>
            </w:r>
            <w:r w:rsidR="00D50817">
              <w:t xml:space="preserve">ex. </w:t>
            </w:r>
            <w:r>
              <w:t>50G per disk</w:t>
            </w:r>
          </w:p>
          <w:p w:rsidR="00C95066" w:rsidRDefault="00C95066" w:rsidP="00C95066">
            <w:r>
              <w:t>druid.segmentCache.locations=[{"path":"/data1/druid/segment-cache","maxSize":53687091200},{"path":"/data2/druid/segment-cache","maxSize":53687091200},{"path":"/data3/druid/segment-cache","maxSize":53687091200},{"path":"/data4/druid/segment-cache","maxSize":53687091200},{"path":"/data5/druid/segment-cache","maxSize":53687091200},{"path":"/data6/druid/segment-</w:t>
            </w:r>
            <w:r>
              <w:lastRenderedPageBreak/>
              <w:t>cache","maxSize":53687091200},{"path":"/data7/druid/segment-cache","maxSize":53687091200},{"path":"/data8/druid/segment-cache","maxSize":53687091200},{"path":"/data9/druid/segment-cache","maxSize":53687091200},{"path":"/data10/druid/segment-cache","maxSize":53687091200}]</w:t>
            </w:r>
          </w:p>
          <w:p w:rsidR="00C95066" w:rsidRDefault="00C95066" w:rsidP="00C95066">
            <w:r>
              <w:t>druid.server.maxSize=536870912000</w:t>
            </w:r>
          </w:p>
          <w:p w:rsidR="00C95066" w:rsidRDefault="00C95066" w:rsidP="00C95066"/>
          <w:p w:rsidR="00C95066" w:rsidRDefault="00C95066" w:rsidP="00C95066">
            <w:r>
              <w:t>druid.historical.cache.useCache=true</w:t>
            </w:r>
          </w:p>
          <w:p w:rsidR="00C95066" w:rsidRDefault="00C95066" w:rsidP="00C95066">
            <w:r>
              <w:t>druid.historical.cache.populateCache=true</w:t>
            </w:r>
          </w:p>
          <w:p w:rsidR="00C95066" w:rsidRDefault="00C95066" w:rsidP="00C95066">
            <w:r>
              <w:t>druid.historical.cache.unCacheable=["select", "groupby"]</w:t>
            </w:r>
          </w:p>
          <w:p w:rsidR="00C95066" w:rsidRDefault="00C95066" w:rsidP="00C95066"/>
          <w:p w:rsidR="00C95066" w:rsidRDefault="00C95066" w:rsidP="00C95066">
            <w:r>
              <w:t>druid.query.groupBy.maxResults=100000000</w:t>
            </w:r>
          </w:p>
          <w:p w:rsidR="00C95066" w:rsidRDefault="00C95066" w:rsidP="00C95066">
            <w:r>
              <w:t>druid.query.groupBy.maxIntermediateRows=100000000</w:t>
            </w:r>
          </w:p>
          <w:p w:rsidR="00C95066" w:rsidRDefault="00C95066" w:rsidP="00C95066"/>
        </w:tc>
      </w:tr>
    </w:tbl>
    <w:p w:rsidR="00C95066" w:rsidRDefault="00C95066" w:rsidP="005D64D3"/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737"/>
      </w:tblGrid>
      <w:tr w:rsidR="00C95066" w:rsidTr="00C95066">
        <w:tc>
          <w:tcPr>
            <w:tcW w:w="9747" w:type="dxa"/>
          </w:tcPr>
          <w:p w:rsidR="00C95066" w:rsidRPr="00C95066" w:rsidRDefault="00C95066" w:rsidP="005D64D3">
            <w:r>
              <w:t>./</w:t>
            </w:r>
            <w:r w:rsidRPr="005D64D3">
              <w:t>druid_dist/druid_dist_v2/druid_bootstrap/conf/druid</w:t>
            </w:r>
            <w:r>
              <w:t>/</w:t>
            </w:r>
            <w:r w:rsidRPr="00C95066">
              <w:rPr>
                <w:rFonts w:hint="eastAsia"/>
              </w:rPr>
              <w:t>middleManager/runtime.properties</w:t>
            </w:r>
          </w:p>
        </w:tc>
      </w:tr>
      <w:tr w:rsidR="00C95066" w:rsidTr="00C95066">
        <w:tc>
          <w:tcPr>
            <w:tcW w:w="9747" w:type="dxa"/>
          </w:tcPr>
          <w:p w:rsidR="00C95066" w:rsidRDefault="00C95066" w:rsidP="00C95066">
            <w:r>
              <w:t># default port, service name.</w:t>
            </w:r>
          </w:p>
          <w:p w:rsidR="00C95066" w:rsidRDefault="00C95066" w:rsidP="00C95066">
            <w:r>
              <w:t>druid.service=druid/prod/middlemanager</w:t>
            </w:r>
          </w:p>
          <w:p w:rsidR="00C95066" w:rsidRDefault="00C95066" w:rsidP="00C95066">
            <w:r>
              <w:t>druid.port=8091</w:t>
            </w:r>
          </w:p>
          <w:p w:rsidR="00C95066" w:rsidRDefault="00C95066" w:rsidP="00C95066"/>
          <w:p w:rsidR="00C95066" w:rsidRDefault="00C95066" w:rsidP="00C95066">
            <w:r>
              <w:t># HTTP server threads</w:t>
            </w:r>
          </w:p>
          <w:p w:rsidR="00C95066" w:rsidRDefault="00C95066" w:rsidP="00C95066">
            <w:r>
              <w:t>druid.server.http.numThreads=12</w:t>
            </w:r>
          </w:p>
          <w:p w:rsidR="00C95066" w:rsidRDefault="00C95066" w:rsidP="00C95066"/>
          <w:p w:rsidR="00C95066" w:rsidRDefault="00C95066" w:rsidP="00C95066">
            <w:r>
              <w:t># Processing threads and buffers</w:t>
            </w:r>
          </w:p>
          <w:p w:rsidR="00C95066" w:rsidRDefault="00C95066" w:rsidP="00C95066">
            <w:r>
              <w:t>druid.processing.buffer.sizeBytes=256000000</w:t>
            </w:r>
          </w:p>
          <w:p w:rsidR="00C95066" w:rsidRDefault="00C95066" w:rsidP="00C95066">
            <w:r>
              <w:t>druid.processing.numThreads=2</w:t>
            </w:r>
          </w:p>
          <w:p w:rsidR="00C95066" w:rsidRDefault="00C95066" w:rsidP="00C95066"/>
          <w:p w:rsidR="00C95066" w:rsidRDefault="00C95066" w:rsidP="00C95066">
            <w:r>
              <w:t># Hadoop indexing</w:t>
            </w:r>
          </w:p>
          <w:p w:rsidR="00C95066" w:rsidRDefault="00C95066" w:rsidP="00C95066">
            <w:r>
              <w:t>druid.indexer.task.hadoopWorkingPath=/druid/indexing-tmp</w:t>
            </w:r>
          </w:p>
          <w:p w:rsidR="00C95066" w:rsidRDefault="00C95066" w:rsidP="00C95066">
            <w:r>
              <w:t>druid.indexer.task.defaultHadoopCoordinates=["org.apache.hadoop:hadoop-client:2.7.6"]</w:t>
            </w:r>
          </w:p>
          <w:p w:rsidR="00C95066" w:rsidRDefault="00C95066" w:rsidP="00C95066"/>
          <w:p w:rsidR="00C95066" w:rsidRDefault="00C95066" w:rsidP="00C95066">
            <w:r>
              <w:t># Task launch parameters</w:t>
            </w:r>
          </w:p>
          <w:p w:rsidR="00C95066" w:rsidRDefault="00C95066" w:rsidP="00C95066">
            <w:r>
              <w:t>druid.indexer.runner.javaOpts=-server -Xmx3g -XX:+UseG1GC -XX:MaxGCPauseMillis=100 -XX:+PrintGCDetails -XX:+PrintGCTimeStamps -Duser.timezone=UTC -Dfile.encoding=UTF-8 -Djava.util.logging.manager=org.apache.logging.log4j.jul.LogManager</w:t>
            </w:r>
          </w:p>
          <w:p w:rsidR="00C95066" w:rsidRDefault="00C95066" w:rsidP="00C95066">
            <w:r>
              <w:t>druid.indexer.task.baseTaskDir=/home/metatron/data1/druid/var/task</w:t>
            </w:r>
          </w:p>
          <w:p w:rsidR="00C95066" w:rsidRDefault="00C95066" w:rsidP="00C95066"/>
          <w:p w:rsidR="00C95066" w:rsidRDefault="00C95066" w:rsidP="00C95066">
            <w:r>
              <w:t># Peon properties</w:t>
            </w:r>
          </w:p>
          <w:p w:rsidR="00C95066" w:rsidRDefault="00C95066" w:rsidP="00C95066">
            <w:r>
              <w:t>druid.indexer.fork.property.druid.monitoring.monitors=["com.metamx.metrics.JvmMonitor"]</w:t>
            </w:r>
          </w:p>
          <w:p w:rsidR="00C95066" w:rsidRDefault="00C95066" w:rsidP="00C95066">
            <w:r>
              <w:lastRenderedPageBreak/>
              <w:t>druid.indexer.fork.property.druid.processing.buffer.sizeBytes=536870912</w:t>
            </w:r>
          </w:p>
          <w:p w:rsidR="00C95066" w:rsidRDefault="00C95066" w:rsidP="00C95066">
            <w:r>
              <w:t>druid.indexer.fork.property.druid.processing.numThreads=2</w:t>
            </w:r>
          </w:p>
          <w:p w:rsidR="00C95066" w:rsidRDefault="00C95066" w:rsidP="00C95066">
            <w:r>
              <w:t>druid.indexer.fork.property.druid.segmentCache.locations=[{"path": "/home/metatron/data1/druid/var/segment-cache", "maxSize": 0}]</w:t>
            </w:r>
          </w:p>
          <w:p w:rsidR="00C95066" w:rsidRDefault="00C95066" w:rsidP="00C83659">
            <w:r>
              <w:t>druid.indexer.fork.property.druid.server.http.numThreads=50</w:t>
            </w:r>
          </w:p>
          <w:p w:rsidR="00C95066" w:rsidRDefault="00C95066" w:rsidP="00C83659"/>
          <w:p w:rsidR="00C95066" w:rsidRDefault="00C95066" w:rsidP="00C83659">
            <w:r>
              <w:t>druid.worker.capacity=20</w:t>
            </w:r>
          </w:p>
          <w:p w:rsidR="00C95066" w:rsidRDefault="00C95066" w:rsidP="00C83659">
            <w:r>
              <w:t>druid.worker.ip=localhost</w:t>
            </w:r>
          </w:p>
          <w:p w:rsidR="00C95066" w:rsidRDefault="00C95066" w:rsidP="00C83659">
            <w:r>
              <w:t>druid.worker.version=0</w:t>
            </w:r>
          </w:p>
        </w:tc>
      </w:tr>
    </w:tbl>
    <w:p w:rsidR="00C95066" w:rsidRDefault="00C95066" w:rsidP="005D64D3"/>
    <w:p w:rsidR="00C95066" w:rsidRDefault="002045F3" w:rsidP="002045F3">
      <w:pPr>
        <w:pStyle w:val="3"/>
      </w:pPr>
      <w:r>
        <w:t>Modify deploy envirnonment script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737"/>
      </w:tblGrid>
      <w:tr w:rsidR="002045F3" w:rsidTr="002045F3">
        <w:tc>
          <w:tcPr>
            <w:tcW w:w="9747" w:type="dxa"/>
          </w:tcPr>
          <w:p w:rsidR="002045F3" w:rsidRDefault="00320BE9" w:rsidP="005D64D3">
            <w:r>
              <w:t>.</w:t>
            </w:r>
            <w:r w:rsidRPr="00320BE9">
              <w:t>/druid_dist/druid_dist_v2/druid_bootstrap/scripts</w:t>
            </w:r>
            <w:r>
              <w:t>/</w:t>
            </w:r>
            <w:r w:rsidRPr="00320BE9">
              <w:t>druid-env.sh</w:t>
            </w:r>
          </w:p>
        </w:tc>
      </w:tr>
      <w:tr w:rsidR="002045F3" w:rsidTr="002045F3">
        <w:tc>
          <w:tcPr>
            <w:tcW w:w="9747" w:type="dxa"/>
          </w:tcPr>
          <w:p w:rsidR="00320BE9" w:rsidRDefault="00320BE9" w:rsidP="00C83659">
            <w:r>
              <w:t>#!/bin/sh</w:t>
            </w:r>
          </w:p>
          <w:p w:rsidR="00320BE9" w:rsidRDefault="00320BE9" w:rsidP="00C83659">
            <w:r>
              <w:t>DRUID_HADOOP_CONF_DIR="/usr/lib/hadoop/etc/hadoop"</w:t>
            </w:r>
          </w:p>
          <w:p w:rsidR="002045F3" w:rsidRDefault="00320BE9" w:rsidP="00C83659">
            <w:r>
              <w:t>DRUID_LOG_DIR=/home/metatron/data1/druid/var</w:t>
            </w:r>
          </w:p>
        </w:tc>
      </w:tr>
    </w:tbl>
    <w:p w:rsidR="00C95066" w:rsidRDefault="00C95066" w:rsidP="005D64D3"/>
    <w:p w:rsidR="00320BE9" w:rsidRDefault="00320BE9" w:rsidP="00320BE9">
      <w:pPr>
        <w:pStyle w:val="3"/>
      </w:pPr>
      <w:r>
        <w:rPr>
          <w:rFonts w:hint="eastAsia"/>
        </w:rPr>
        <w:t>D</w:t>
      </w:r>
      <w:r>
        <w:t>eploy to each cluster server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737"/>
      </w:tblGrid>
      <w:tr w:rsidR="00320BE9" w:rsidTr="00320BE9">
        <w:tc>
          <w:tcPr>
            <w:tcW w:w="9737" w:type="dxa"/>
          </w:tcPr>
          <w:p w:rsidR="00320BE9" w:rsidRDefault="00320BE9" w:rsidP="005D64D3">
            <w:r>
              <w:rPr>
                <w:rFonts w:hint="eastAsia"/>
              </w:rPr>
              <w:t>#</w:t>
            </w:r>
            <w:r>
              <w:t xml:space="preserve">Move modified conf and script file to binary directory </w:t>
            </w:r>
          </w:p>
          <w:p w:rsidR="00320BE9" w:rsidRDefault="00320BE9" w:rsidP="005D64D3">
            <w:r>
              <w:t>.</w:t>
            </w:r>
            <w:r w:rsidRPr="00320BE9">
              <w:t>/druid_dist/druid_dist_v2</w:t>
            </w:r>
            <w:r>
              <w:t>/init.sh {binary directory name}</w:t>
            </w:r>
          </w:p>
          <w:p w:rsidR="00320BE9" w:rsidRDefault="00320BE9" w:rsidP="005D64D3"/>
          <w:p w:rsidR="00320BE9" w:rsidRDefault="00320BE9" w:rsidP="005D64D3">
            <w:r>
              <w:rPr>
                <w:rFonts w:hint="eastAsia"/>
              </w:rPr>
              <w:t>#</w:t>
            </w:r>
            <w:r>
              <w:t>Deploy to each cluster server</w:t>
            </w:r>
          </w:p>
          <w:p w:rsidR="00320BE9" w:rsidRDefault="00320BE9" w:rsidP="005D64D3">
            <w:r>
              <w:t>.</w:t>
            </w:r>
            <w:r w:rsidRPr="00320BE9">
              <w:t>/druid_dist/druid_dist_v2</w:t>
            </w:r>
            <w:r>
              <w:t>/dist.sh {binary directory name}</w:t>
            </w:r>
          </w:p>
        </w:tc>
      </w:tr>
    </w:tbl>
    <w:p w:rsidR="00C95066" w:rsidRDefault="00C95066" w:rsidP="005D64D3"/>
    <w:p w:rsidR="00320BE9" w:rsidRDefault="00320BE9" w:rsidP="00E774A6">
      <w:pPr>
        <w:pStyle w:val="3"/>
      </w:pPr>
      <w:r>
        <w:rPr>
          <w:rFonts w:hint="eastAsia"/>
        </w:rPr>
        <w:t>S</w:t>
      </w:r>
      <w:r>
        <w:t>tart up Druid services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737"/>
      </w:tblGrid>
      <w:tr w:rsidR="00320BE9" w:rsidTr="00320BE9">
        <w:tc>
          <w:tcPr>
            <w:tcW w:w="9747" w:type="dxa"/>
          </w:tcPr>
          <w:p w:rsidR="00320BE9" w:rsidRDefault="00320BE9" w:rsidP="005D64D3">
            <w:r>
              <w:rPr>
                <w:rFonts w:hint="eastAsia"/>
              </w:rPr>
              <w:t>#</w:t>
            </w:r>
            <w:r>
              <w:t>Start up</w:t>
            </w:r>
          </w:p>
          <w:p w:rsidR="00320BE9" w:rsidRDefault="00320BE9" w:rsidP="005D64D3">
            <w:r>
              <w:t>.</w:t>
            </w:r>
            <w:r w:rsidRPr="00320BE9">
              <w:t>/druid_dist/druid_dist_v2</w:t>
            </w:r>
            <w:r>
              <w:t>/run_druid.sh</w:t>
            </w:r>
          </w:p>
          <w:p w:rsidR="00320BE9" w:rsidRDefault="00320BE9" w:rsidP="005D64D3"/>
          <w:p w:rsidR="00320BE9" w:rsidRDefault="00320BE9" w:rsidP="005D64D3">
            <w:r>
              <w:rPr>
                <w:rFonts w:hint="eastAsia"/>
              </w:rPr>
              <w:t>#</w:t>
            </w:r>
            <w:r>
              <w:t>Status monitoring</w:t>
            </w:r>
          </w:p>
          <w:p w:rsidR="00320BE9" w:rsidRDefault="00320BE9" w:rsidP="005D64D3">
            <w:r>
              <w:t>.</w:t>
            </w:r>
            <w:r w:rsidRPr="00320BE9">
              <w:t>/druid_dist/druid_dist_v2</w:t>
            </w:r>
            <w:r>
              <w:t>/status_druid.sh</w:t>
            </w:r>
          </w:p>
          <w:p w:rsidR="00320BE9" w:rsidRDefault="00320BE9" w:rsidP="005D64D3"/>
          <w:p w:rsidR="00320BE9" w:rsidRDefault="00320BE9" w:rsidP="005D64D3">
            <w:r>
              <w:rPr>
                <w:rFonts w:hint="eastAsia"/>
              </w:rPr>
              <w:t>#</w:t>
            </w:r>
            <w:r>
              <w:t>Stop druid</w:t>
            </w:r>
          </w:p>
          <w:p w:rsidR="00320BE9" w:rsidRPr="00320BE9" w:rsidRDefault="00320BE9" w:rsidP="005D64D3">
            <w:r>
              <w:t>.</w:t>
            </w:r>
            <w:r w:rsidRPr="00320BE9">
              <w:t>/druid_dist/druid_dist_v2</w:t>
            </w:r>
            <w:r>
              <w:t>/</w:t>
            </w:r>
            <w:r w:rsidRPr="00320BE9">
              <w:t>kill_druid.sh</w:t>
            </w:r>
          </w:p>
        </w:tc>
      </w:tr>
    </w:tbl>
    <w:p w:rsidR="00C95066" w:rsidRDefault="00C95066" w:rsidP="005D64D3"/>
    <w:p w:rsidR="00382972" w:rsidRDefault="00382972" w:rsidP="00382972">
      <w:pPr>
        <w:pStyle w:val="3"/>
      </w:pPr>
    </w:p>
    <w:p w:rsidR="00382972" w:rsidRDefault="00382972" w:rsidP="00382972">
      <w:pPr>
        <w:pStyle w:val="2"/>
      </w:pPr>
      <w:r>
        <w:t>Additional Info.</w:t>
      </w:r>
    </w:p>
    <w:p w:rsidR="00382972" w:rsidRDefault="00382972" w:rsidP="00382972">
      <w:pPr>
        <w:pStyle w:val="3"/>
      </w:pPr>
      <w:r>
        <w:t>Console URI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737"/>
      </w:tblGrid>
      <w:tr w:rsidR="00382972" w:rsidTr="00382972">
        <w:trPr>
          <w:trHeight w:val="397"/>
        </w:trPr>
        <w:tc>
          <w:tcPr>
            <w:tcW w:w="9747" w:type="dxa"/>
          </w:tcPr>
          <w:p w:rsidR="00382972" w:rsidRPr="00382972" w:rsidRDefault="00382972" w:rsidP="00382972">
            <w:r>
              <w:rPr>
                <w:rFonts w:hint="eastAsia"/>
              </w:rPr>
              <w:t>druid overlord - </w:t>
            </w:r>
            <w:hyperlink r:id="rId13" w:history="1">
              <w:r>
                <w:rPr>
                  <w:rStyle w:val="af8"/>
                  <w:rFonts w:ascii="맑은 고딕" w:eastAsia="맑은 고딕" w:hAnsi="맑은 고딕" w:hint="eastAsia"/>
                  <w:color w:val="3B73AF"/>
                  <w:sz w:val="20"/>
                  <w:szCs w:val="20"/>
                </w:rPr>
                <w:t>http://OVERLORD-HOST:8090/console.html</w:t>
              </w:r>
            </w:hyperlink>
          </w:p>
        </w:tc>
      </w:tr>
      <w:tr w:rsidR="00382972" w:rsidTr="00382972">
        <w:tc>
          <w:tcPr>
            <w:tcW w:w="9747" w:type="dxa"/>
          </w:tcPr>
          <w:p w:rsidR="00382972" w:rsidRPr="00382972" w:rsidRDefault="00382972" w:rsidP="00382972">
            <w:r>
              <w:rPr>
                <w:rFonts w:hint="eastAsia"/>
                <w:shd w:val="clear" w:color="auto" w:fill="FFFFFF"/>
              </w:rPr>
              <w:t>druid coordinator - </w:t>
            </w:r>
            <w:hyperlink r:id="rId14" w:history="1">
              <w:r>
                <w:rPr>
                  <w:rStyle w:val="af8"/>
                  <w:rFonts w:ascii="맑은 고딕" w:eastAsia="맑은 고딕" w:hAnsi="맑은 고딕" w:hint="eastAsia"/>
                  <w:color w:val="3B73AF"/>
                  <w:sz w:val="20"/>
                  <w:szCs w:val="20"/>
                </w:rPr>
                <w:t>http://COORDINATOR-HOST:8081</w:t>
              </w:r>
            </w:hyperlink>
            <w:r>
              <w:rPr>
                <w:rFonts w:hint="eastAsia"/>
                <w:shd w:val="clear" w:color="auto" w:fill="FFFFFF"/>
              </w:rPr>
              <w:t> </w:t>
            </w:r>
          </w:p>
        </w:tc>
      </w:tr>
      <w:tr w:rsidR="00382972" w:rsidTr="00382972">
        <w:tc>
          <w:tcPr>
            <w:tcW w:w="9747" w:type="dxa"/>
          </w:tcPr>
          <w:p w:rsidR="00382972" w:rsidRPr="00382972" w:rsidRDefault="00382972" w:rsidP="00382972">
            <w:r>
              <w:rPr>
                <w:rFonts w:hint="eastAsia"/>
              </w:rPr>
              <w:t>druid broker - </w:t>
            </w:r>
            <w:hyperlink r:id="rId15" w:history="1">
              <w:r>
                <w:rPr>
                  <w:rStyle w:val="af8"/>
                  <w:rFonts w:ascii="맑은 고딕" w:eastAsia="맑은 고딕" w:hAnsi="맑은 고딕" w:hint="eastAsia"/>
                  <w:color w:val="3B73AF"/>
                  <w:sz w:val="20"/>
                  <w:szCs w:val="20"/>
                </w:rPr>
                <w:t>http://BROKER-HOST:8082</w:t>
              </w:r>
            </w:hyperlink>
          </w:p>
        </w:tc>
      </w:tr>
    </w:tbl>
    <w:p w:rsidR="00382972" w:rsidRDefault="00382972" w:rsidP="00382972"/>
    <w:p w:rsidR="0008243B" w:rsidRDefault="0008243B" w:rsidP="00382972"/>
    <w:p w:rsidR="0008243B" w:rsidRDefault="0008243B" w:rsidP="0008243B">
      <w:pPr>
        <w:pStyle w:val="3"/>
      </w:pPr>
      <w:r>
        <w:t>Connecting metatron Discovery</w:t>
      </w:r>
    </w:p>
    <w:p w:rsidR="0008243B" w:rsidRDefault="0008243B" w:rsidP="0008243B">
      <w:r w:rsidRPr="0008243B">
        <w:t>After the cluster setup, you need to add or update the configuration as shown below to connect with discovery.</w:t>
      </w:r>
    </w:p>
    <w:p w:rsidR="0008243B" w:rsidRDefault="0008243B" w:rsidP="0008243B">
      <w:pPr>
        <w:rPr>
          <w:rFonts w:hint="eastAsia"/>
        </w:rPr>
      </w:pPr>
    </w:p>
    <w:p w:rsidR="0008243B" w:rsidRDefault="0008243B" w:rsidP="0008243B">
      <w:r>
        <w:t>- polaris.engine: The setting used for connecting each druid node.</w:t>
      </w:r>
    </w:p>
    <w:p w:rsidR="0008243B" w:rsidRDefault="0008243B" w:rsidP="0008243B">
      <w:r>
        <w:t>- polaris.ingestion: The setting used for copying files to the middle manager on ingestion stage.</w:t>
      </w:r>
    </w:p>
    <w:p w:rsidR="0008243B" w:rsidRDefault="0008243B" w:rsidP="0008243B">
      <w:r>
        <w:t>- polaris.query: The setting used when the file download &amp; loads the data source.</w:t>
      </w:r>
    </w:p>
    <w:p w:rsidR="0008243B" w:rsidRPr="0008243B" w:rsidRDefault="0008243B" w:rsidP="0008243B">
      <w:pPr>
        <w:rPr>
          <w:rFonts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737"/>
      </w:tblGrid>
      <w:tr w:rsidR="0008243B" w:rsidTr="0008243B">
        <w:tc>
          <w:tcPr>
            <w:tcW w:w="9737" w:type="dxa"/>
          </w:tcPr>
          <w:p w:rsidR="0008243B" w:rsidRDefault="0008243B" w:rsidP="0008243B">
            <w:pPr>
              <w:rPr>
                <w:rFonts w:hint="eastAsia"/>
              </w:rPr>
            </w:pPr>
          </w:p>
          <w:p w:rsidR="0008243B" w:rsidRDefault="0008243B" w:rsidP="0008243B">
            <w:r>
              <w:t>polaris:</w:t>
            </w:r>
          </w:p>
          <w:p w:rsidR="0008243B" w:rsidRDefault="0008243B" w:rsidP="0008243B">
            <w:r>
              <w:t xml:space="preserve">  engine:</w:t>
            </w:r>
          </w:p>
          <w:p w:rsidR="0008243B" w:rsidRDefault="0008243B" w:rsidP="0008243B">
            <w:r>
              <w:t xml:space="preserve">    hostname:</w:t>
            </w:r>
          </w:p>
          <w:p w:rsidR="0008243B" w:rsidRDefault="0008243B" w:rsidP="0008243B">
            <w:r>
              <w:t xml:space="preserve">      broker: http://</w:t>
            </w:r>
            <w:r w:rsidR="00A92036">
              <w:t>{</w:t>
            </w:r>
            <w:r w:rsidR="00A92036">
              <w:rPr>
                <w:rFonts w:hint="eastAsia"/>
              </w:rPr>
              <w:t>B</w:t>
            </w:r>
            <w:r w:rsidR="00A92036">
              <w:t>rokerHostName}</w:t>
            </w:r>
            <w:r>
              <w:t>:8082</w:t>
            </w:r>
          </w:p>
          <w:p w:rsidR="0008243B" w:rsidRDefault="0008243B" w:rsidP="0008243B">
            <w:r>
              <w:t xml:space="preserve">      overlord: http://</w:t>
            </w:r>
            <w:r w:rsidR="00A92036">
              <w:t xml:space="preserve"> </w:t>
            </w:r>
            <w:r w:rsidR="00A92036">
              <w:t>{</w:t>
            </w:r>
            <w:r w:rsidR="00A92036">
              <w:t xml:space="preserve">Overlord Master </w:t>
            </w:r>
            <w:r w:rsidR="00A92036">
              <w:t>HostName}</w:t>
            </w:r>
            <w:r>
              <w:t>:8090</w:t>
            </w:r>
          </w:p>
          <w:p w:rsidR="0008243B" w:rsidRDefault="0008243B" w:rsidP="0008243B">
            <w:r>
              <w:t xml:space="preserve">      coordinator: http://</w:t>
            </w:r>
            <w:r w:rsidR="00A92036">
              <w:t xml:space="preserve"> </w:t>
            </w:r>
            <w:r w:rsidR="00A92036">
              <w:t>{</w:t>
            </w:r>
            <w:r w:rsidR="00A92036">
              <w:t>Coordinator</w:t>
            </w:r>
            <w:r w:rsidR="00A92036">
              <w:t xml:space="preserve"> Master HostName}</w:t>
            </w:r>
            <w:r>
              <w:t>:8081</w:t>
            </w:r>
          </w:p>
          <w:p w:rsidR="0008243B" w:rsidRDefault="0008243B" w:rsidP="0008243B">
            <w:r>
              <w:t xml:space="preserve">  ingestion:</w:t>
            </w:r>
          </w:p>
          <w:p w:rsidR="0008243B" w:rsidRDefault="0008243B" w:rsidP="0008243B">
            <w:r>
              <w:t xml:space="preserve">    loader:</w:t>
            </w:r>
          </w:p>
          <w:p w:rsidR="0008243B" w:rsidRDefault="0008243B" w:rsidP="0008243B">
            <w:r>
              <w:t xml:space="preserve">      remoteType: SSH</w:t>
            </w:r>
          </w:p>
          <w:p w:rsidR="0008243B" w:rsidRDefault="0008243B" w:rsidP="0008243B">
            <w:r>
              <w:t xml:space="preserve">        localBaseDir: ${java.io.tmpdir:-/tmp}</w:t>
            </w:r>
          </w:p>
          <w:p w:rsidR="0008243B" w:rsidRDefault="0008243B" w:rsidP="0008243B">
            <w:r>
              <w:t xml:space="preserve">        remoteDir: ${java.io.tmpdir:-/tmp}</w:t>
            </w:r>
          </w:p>
          <w:p w:rsidR="0008243B" w:rsidRDefault="0008243B" w:rsidP="0008243B">
            <w:r>
              <w:t xml:space="preserve">        hosts:</w:t>
            </w:r>
          </w:p>
          <w:p w:rsidR="0008243B" w:rsidRDefault="0008243B" w:rsidP="0008243B">
            <w:r>
              <w:t xml:space="preserve">          middlemanager_hostname01:</w:t>
            </w:r>
          </w:p>
          <w:p w:rsidR="0008243B" w:rsidRDefault="0008243B" w:rsidP="0008243B">
            <w:r>
              <w:t xml:space="preserve">            port: 22</w:t>
            </w:r>
          </w:p>
          <w:p w:rsidR="0008243B" w:rsidRDefault="0008243B" w:rsidP="0008243B">
            <w:r>
              <w:t xml:space="preserve">            username: metatron</w:t>
            </w:r>
          </w:p>
          <w:p w:rsidR="0008243B" w:rsidRDefault="0008243B" w:rsidP="0008243B">
            <w:r>
              <w:t xml:space="preserve">            password: password</w:t>
            </w:r>
          </w:p>
          <w:p w:rsidR="0008243B" w:rsidRDefault="0008243B" w:rsidP="0008243B">
            <w:r>
              <w:t xml:space="preserve">          middlemanager_hostname02:</w:t>
            </w:r>
          </w:p>
          <w:p w:rsidR="0008243B" w:rsidRDefault="0008243B" w:rsidP="0008243B">
            <w:r>
              <w:lastRenderedPageBreak/>
              <w:t xml:space="preserve">            port: 22</w:t>
            </w:r>
          </w:p>
          <w:p w:rsidR="0008243B" w:rsidRDefault="0008243B" w:rsidP="0008243B">
            <w:r>
              <w:t xml:space="preserve">            username: metatron</w:t>
            </w:r>
          </w:p>
          <w:p w:rsidR="0008243B" w:rsidRDefault="0008243B" w:rsidP="0008243B">
            <w:r>
              <w:t xml:space="preserve">            password: pem:/tmp/metatron.pem</w:t>
            </w:r>
          </w:p>
          <w:p w:rsidR="0008243B" w:rsidRDefault="0008243B" w:rsidP="0008243B">
            <w:r>
              <w:t xml:space="preserve">    query:</w:t>
            </w:r>
          </w:p>
          <w:p w:rsidR="0008243B" w:rsidRDefault="0008243B" w:rsidP="0008243B">
            <w:r>
              <w:t xml:space="preserve">      loader:</w:t>
            </w:r>
          </w:p>
          <w:p w:rsidR="0008243B" w:rsidRDefault="0008243B" w:rsidP="0008243B">
            <w:r>
              <w:t xml:space="preserve">        remoteType: SSH</w:t>
            </w:r>
          </w:p>
          <w:p w:rsidR="0008243B" w:rsidRDefault="0008243B" w:rsidP="0008243B">
            <w:r>
              <w:t xml:space="preserve">        localBaseDir: ${java.io.tmpdir:-/tmp}</w:t>
            </w:r>
          </w:p>
          <w:p w:rsidR="0008243B" w:rsidRDefault="0008243B" w:rsidP="0008243B">
            <w:r>
              <w:t xml:space="preserve">        remoteDir: ${java.io.tmpdir:-/tmp}</w:t>
            </w:r>
          </w:p>
          <w:p w:rsidR="0008243B" w:rsidRDefault="0008243B" w:rsidP="0008243B">
            <w:r>
              <w:t xml:space="preserve">          hosts:</w:t>
            </w:r>
          </w:p>
          <w:p w:rsidR="0008243B" w:rsidRDefault="0008243B" w:rsidP="0008243B">
            <w:r>
              <w:t xml:space="preserve">            broker_hostname01:</w:t>
            </w:r>
          </w:p>
          <w:p w:rsidR="0008243B" w:rsidRDefault="0008243B" w:rsidP="0008243B">
            <w:r>
              <w:t xml:space="preserve">              port: 22</w:t>
            </w:r>
          </w:p>
          <w:p w:rsidR="0008243B" w:rsidRDefault="0008243B" w:rsidP="0008243B">
            <w:r>
              <w:t xml:space="preserve">              username: metatron</w:t>
            </w:r>
          </w:p>
          <w:p w:rsidR="0008243B" w:rsidRDefault="0008243B" w:rsidP="0008243B">
            <w:r>
              <w:t xml:space="preserve">              password: password</w:t>
            </w:r>
          </w:p>
          <w:p w:rsidR="0008243B" w:rsidRDefault="0008243B" w:rsidP="0008243B">
            <w:pPr>
              <w:rPr>
                <w:rFonts w:hint="eastAsia"/>
              </w:rPr>
            </w:pPr>
          </w:p>
        </w:tc>
      </w:tr>
    </w:tbl>
    <w:p w:rsidR="0008243B" w:rsidRPr="00382972" w:rsidRDefault="0008243B" w:rsidP="00382972">
      <w:pPr>
        <w:rPr>
          <w:rFonts w:hint="eastAsia"/>
        </w:rPr>
      </w:pPr>
      <w:r>
        <w:lastRenderedPageBreak/>
        <w:t xml:space="preserve">※ </w:t>
      </w:r>
      <w:r>
        <w:t>‘middlenamanager_hostname’ must match the hostname in the worker list on overload console.</w:t>
      </w:r>
    </w:p>
    <w:sectPr w:rsidR="0008243B" w:rsidRPr="00382972">
      <w:footerReference w:type="default" r:id="rId16"/>
      <w:pgSz w:w="11907" w:h="16839"/>
      <w:pgMar w:top="1440" w:right="1080" w:bottom="1829" w:left="1080" w:header="720" w:footer="792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125E" w:rsidRDefault="00E6125E">
      <w:r>
        <w:separator/>
      </w:r>
    </w:p>
  </w:endnote>
  <w:endnote w:type="continuationSeparator" w:id="0">
    <w:p w:rsidR="00E6125E" w:rsidRDefault="00E612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맑은 고딕">
    <w:panose1 w:val="020B0503020000020004"/>
    <w:charset w:val="81"/>
    <w:family w:val="swiss"/>
    <w:pitch w:val="variable"/>
    <w:sig w:usb0="900002A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72893270"/>
      <w:docPartObj>
        <w:docPartGallery w:val="Page Numbers (Top of Page)"/>
        <w:docPartUnique/>
      </w:docPartObj>
    </w:sdtPr>
    <w:sdtEndPr/>
    <w:sdtContent>
      <w:p w:rsidR="00B72D5F" w:rsidRDefault="00741241">
        <w:pPr>
          <w:pStyle w:val="a5"/>
        </w:pPr>
        <w:r w:rsidRPr="00741241">
          <w:rPr>
            <w:rFonts w:asciiTheme="majorEastAsia" w:eastAsiaTheme="majorEastAsia" w:hAnsiTheme="majorEastAsia"/>
          </w:rPr>
          <w:fldChar w:fldCharType="begin"/>
        </w:r>
        <w:r w:rsidRPr="00741241">
          <w:rPr>
            <w:rFonts w:asciiTheme="majorEastAsia" w:eastAsiaTheme="majorEastAsia" w:hAnsiTheme="majorEastAsia"/>
          </w:rPr>
          <w:instrText xml:space="preserve"> PAGE   \* MERGEFORMAT </w:instrText>
        </w:r>
        <w:r w:rsidRPr="00741241">
          <w:rPr>
            <w:rFonts w:asciiTheme="majorEastAsia" w:eastAsiaTheme="majorEastAsia" w:hAnsiTheme="majorEastAsia"/>
          </w:rPr>
          <w:fldChar w:fldCharType="separate"/>
        </w:r>
        <w:r w:rsidR="00F56B2B">
          <w:rPr>
            <w:rFonts w:asciiTheme="majorEastAsia" w:eastAsiaTheme="majorEastAsia" w:hAnsiTheme="majorEastAsia"/>
            <w:noProof/>
          </w:rPr>
          <w:t>2</w:t>
        </w:r>
        <w:r w:rsidRPr="00741241">
          <w:rPr>
            <w:rFonts w:asciiTheme="majorEastAsia" w:eastAsiaTheme="majorEastAsia" w:hAnsiTheme="majorEastAsia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125E" w:rsidRDefault="00E6125E">
      <w:r>
        <w:separator/>
      </w:r>
    </w:p>
  </w:footnote>
  <w:footnote w:type="continuationSeparator" w:id="0">
    <w:p w:rsidR="00E6125E" w:rsidRDefault="00E612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787A455A"/>
    <w:lvl w:ilvl="0">
      <w:start w:val="1"/>
      <w:numFmt w:val="decimal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7BAE3498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2" w15:restartNumberingAfterBreak="0">
    <w:nsid w:val="04CF30CE"/>
    <w:multiLevelType w:val="hybridMultilevel"/>
    <w:tmpl w:val="1812DC26"/>
    <w:lvl w:ilvl="0" w:tplc="325AF97E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6C7362E"/>
    <w:multiLevelType w:val="hybridMultilevel"/>
    <w:tmpl w:val="078A913A"/>
    <w:lvl w:ilvl="0" w:tplc="F108703C">
      <w:start w:val="1"/>
      <w:numFmt w:val="bullet"/>
      <w:pStyle w:val="a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84F58"/>
    <w:multiLevelType w:val="multilevel"/>
    <w:tmpl w:val="5B9AA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B86624"/>
    <w:multiLevelType w:val="multilevel"/>
    <w:tmpl w:val="9E6C1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291496B"/>
    <w:multiLevelType w:val="hybridMultilevel"/>
    <w:tmpl w:val="8B86F606"/>
    <w:lvl w:ilvl="0" w:tplc="61AEB7E4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310E35"/>
    <w:multiLevelType w:val="multilevel"/>
    <w:tmpl w:val="4F68C4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B51F05"/>
    <w:multiLevelType w:val="hybridMultilevel"/>
    <w:tmpl w:val="41AE3206"/>
    <w:lvl w:ilvl="0" w:tplc="02D2B30C">
      <w:start w:val="1"/>
      <w:numFmt w:val="bullet"/>
      <w:lvlText w:val=""/>
      <w:lvlJc w:val="left"/>
      <w:pPr>
        <w:ind w:left="760" w:hanging="360"/>
      </w:pPr>
      <w:rPr>
        <w:rFonts w:ascii="Wingdings" w:eastAsia="굴림" w:hAnsi="Wingdings" w:cs="굴림" w:hint="default"/>
        <w:i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503370E"/>
    <w:multiLevelType w:val="multilevel"/>
    <w:tmpl w:val="8708CC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FD1EAF"/>
    <w:multiLevelType w:val="hybridMultilevel"/>
    <w:tmpl w:val="FFF027BE"/>
    <w:lvl w:ilvl="0" w:tplc="551A28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28110EC"/>
    <w:multiLevelType w:val="hybridMultilevel"/>
    <w:tmpl w:val="A330FC92"/>
    <w:lvl w:ilvl="0" w:tplc="0B66C61A">
      <w:start w:val="1"/>
      <w:numFmt w:val="decimal"/>
      <w:pStyle w:val="a0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4963E4"/>
    <w:multiLevelType w:val="hybridMultilevel"/>
    <w:tmpl w:val="0B725B38"/>
    <w:lvl w:ilvl="0" w:tplc="FB8A73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6"/>
  </w:num>
  <w:num w:numId="4">
    <w:abstractNumId w:val="0"/>
  </w:num>
  <w:num w:numId="5">
    <w:abstractNumId w:val="12"/>
  </w:num>
  <w:num w:numId="6">
    <w:abstractNumId w:val="11"/>
  </w:num>
  <w:num w:numId="7">
    <w:abstractNumId w:val="3"/>
  </w:num>
  <w:num w:numId="8">
    <w:abstractNumId w:val="4"/>
  </w:num>
  <w:num w:numId="9">
    <w:abstractNumId w:val="10"/>
  </w:num>
  <w:num w:numId="10">
    <w:abstractNumId w:val="2"/>
  </w:num>
  <w:num w:numId="11">
    <w:abstractNumId w:val="5"/>
  </w:num>
  <w:num w:numId="12">
    <w:abstractNumId w:val="8"/>
  </w:num>
  <w:num w:numId="13">
    <w:abstractNumId w:val="9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89A"/>
    <w:rsid w:val="0008243B"/>
    <w:rsid w:val="000F3F26"/>
    <w:rsid w:val="0010495A"/>
    <w:rsid w:val="0012791D"/>
    <w:rsid w:val="001900EC"/>
    <w:rsid w:val="001C1C9A"/>
    <w:rsid w:val="001D09CD"/>
    <w:rsid w:val="001D64C3"/>
    <w:rsid w:val="001F1E23"/>
    <w:rsid w:val="002045F3"/>
    <w:rsid w:val="00262372"/>
    <w:rsid w:val="002945E5"/>
    <w:rsid w:val="00320BE9"/>
    <w:rsid w:val="003459EF"/>
    <w:rsid w:val="00382972"/>
    <w:rsid w:val="00517CB8"/>
    <w:rsid w:val="00550310"/>
    <w:rsid w:val="005D64D3"/>
    <w:rsid w:val="00741241"/>
    <w:rsid w:val="0077633A"/>
    <w:rsid w:val="00817D42"/>
    <w:rsid w:val="008B0E0D"/>
    <w:rsid w:val="008E7E1A"/>
    <w:rsid w:val="008F5795"/>
    <w:rsid w:val="009028AD"/>
    <w:rsid w:val="00963068"/>
    <w:rsid w:val="009A5B40"/>
    <w:rsid w:val="009C7C6C"/>
    <w:rsid w:val="00A92036"/>
    <w:rsid w:val="00B72D5F"/>
    <w:rsid w:val="00BA14E1"/>
    <w:rsid w:val="00BD6566"/>
    <w:rsid w:val="00BE7C2D"/>
    <w:rsid w:val="00BF4E38"/>
    <w:rsid w:val="00C76235"/>
    <w:rsid w:val="00C83659"/>
    <w:rsid w:val="00C8689A"/>
    <w:rsid w:val="00C95066"/>
    <w:rsid w:val="00D50817"/>
    <w:rsid w:val="00D7552D"/>
    <w:rsid w:val="00DA3161"/>
    <w:rsid w:val="00E13C52"/>
    <w:rsid w:val="00E6125E"/>
    <w:rsid w:val="00E62CD2"/>
    <w:rsid w:val="00E774A6"/>
    <w:rsid w:val="00F56B2B"/>
    <w:rsid w:val="00FE2D3B"/>
    <w:rsid w:val="00FF0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5EC13F"/>
  <w15:chartTrackingRefBased/>
  <w15:docId w15:val="{C18372CF-3AAF-FB4F-9460-501B7DA1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2A2A2A" w:themeColor="text2"/>
        <w:sz w:val="22"/>
        <w:szCs w:val="22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9C7C6C"/>
    <w:pPr>
      <w:spacing w:after="0" w:line="240" w:lineRule="auto"/>
    </w:pPr>
    <w:rPr>
      <w:rFonts w:ascii="굴림" w:eastAsia="굴림" w:hAnsi="굴림" w:cs="굴림"/>
      <w:color w:val="auto"/>
      <w:sz w:val="24"/>
      <w:szCs w:val="24"/>
      <w:lang w:eastAsia="ko-KR"/>
    </w:rPr>
  </w:style>
  <w:style w:type="paragraph" w:styleId="1">
    <w:name w:val="heading 1"/>
    <w:basedOn w:val="a1"/>
    <w:next w:val="a1"/>
    <w:link w:val="1Char"/>
    <w:uiPriority w:val="9"/>
    <w:qFormat/>
    <w:pPr>
      <w:pageBreakBefore/>
      <w:spacing w:after="3600"/>
      <w:contextualSpacing/>
      <w:outlineLvl w:val="0"/>
    </w:pPr>
    <w:rPr>
      <w:rFonts w:asciiTheme="majorHAnsi" w:eastAsiaTheme="majorEastAsia" w:hAnsiTheme="majorHAnsi" w:cstheme="majorBidi"/>
      <w:b/>
      <w:sz w:val="110"/>
      <w:szCs w:val="32"/>
    </w:rPr>
  </w:style>
  <w:style w:type="paragraph" w:styleId="2">
    <w:name w:val="heading 2"/>
    <w:basedOn w:val="a1"/>
    <w:next w:val="a1"/>
    <w:link w:val="2Char"/>
    <w:uiPriority w:val="9"/>
    <w:unhideWhenUsed/>
    <w:qFormat/>
    <w:pPr>
      <w:keepNext/>
      <w:keepLines/>
      <w:pBdr>
        <w:top w:val="single" w:sz="24" w:space="18" w:color="2A2A2A" w:themeColor="text2"/>
      </w:pBdr>
      <w:spacing w:after="320"/>
      <w:contextualSpacing/>
      <w:outlineLvl w:val="1"/>
    </w:pPr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3">
    <w:name w:val="heading 3"/>
    <w:basedOn w:val="a1"/>
    <w:next w:val="a1"/>
    <w:link w:val="3Char"/>
    <w:uiPriority w:val="9"/>
    <w:unhideWhenUsed/>
    <w:qFormat/>
    <w:pPr>
      <w:keepNext/>
      <w:keepLines/>
      <w:spacing w:after="320"/>
      <w:contextualSpacing/>
      <w:outlineLvl w:val="2"/>
    </w:pPr>
    <w:rPr>
      <w:rFonts w:asciiTheme="majorHAnsi" w:eastAsiaTheme="majorEastAsia" w:hAnsiTheme="majorHAnsi" w:cstheme="majorBidi"/>
      <w:b/>
      <w:sz w:val="36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pPr>
      <w:keepNext/>
      <w:keepLines/>
      <w:spacing w:after="320"/>
      <w:contextualSpacing/>
      <w:outlineLvl w:val="3"/>
    </w:pPr>
    <w:rPr>
      <w:rFonts w:asciiTheme="majorHAnsi" w:eastAsiaTheme="majorEastAsia" w:hAnsiTheme="majorHAnsi" w:cstheme="majorBidi"/>
      <w:b/>
      <w:i/>
      <w:iCs/>
      <w:sz w:val="36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pPr>
      <w:keepNext/>
      <w:keepLines/>
      <w:spacing w:after="320"/>
      <w:contextualSpacing/>
      <w:outlineLvl w:val="4"/>
    </w:pPr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pPr>
      <w:keepNext/>
      <w:keepLines/>
      <w:pBdr>
        <w:top w:val="single" w:sz="12" w:space="12" w:color="2A2A2A" w:themeColor="text2"/>
      </w:pBdr>
      <w:spacing w:after="320"/>
      <w:contextualSpacing/>
      <w:outlineLvl w:val="5"/>
    </w:pPr>
    <w:rPr>
      <w:rFonts w:asciiTheme="majorHAnsi" w:eastAsiaTheme="majorEastAsia" w:hAnsiTheme="majorHAnsi" w:cstheme="majorBidi"/>
      <w:b/>
      <w:color w:val="E09B3B" w:themeColor="accent1"/>
      <w:sz w:val="36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pPr>
      <w:keepNext/>
      <w:keepLines/>
      <w:spacing w:after="240"/>
      <w:contextualSpacing/>
      <w:outlineLvl w:val="6"/>
    </w:pPr>
    <w:rPr>
      <w:rFonts w:asciiTheme="majorHAnsi" w:eastAsiaTheme="majorEastAsia" w:hAnsiTheme="majorHAnsi" w:cstheme="majorBidi"/>
      <w:b/>
      <w:iCs/>
      <w:sz w:val="32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pPr>
      <w:keepNext/>
      <w:keepLines/>
      <w:spacing w:after="240"/>
      <w:contextualSpacing/>
      <w:outlineLvl w:val="7"/>
    </w:pPr>
    <w:rPr>
      <w:rFonts w:asciiTheme="majorHAnsi" w:eastAsiaTheme="majorEastAsia" w:hAnsiTheme="majorHAnsi" w:cstheme="majorBidi"/>
      <w:b/>
      <w:i/>
      <w:sz w:val="32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pPr>
      <w:keepNext/>
      <w:keepLines/>
      <w:spacing w:after="240"/>
      <w:contextualSpacing/>
      <w:outlineLvl w:val="8"/>
    </w:pPr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link w:val="Char"/>
    <w:uiPriority w:val="99"/>
    <w:unhideWhenUsed/>
    <w:qFormat/>
    <w:rPr>
      <w:b/>
      <w:sz w:val="46"/>
    </w:rPr>
  </w:style>
  <w:style w:type="character" w:customStyle="1" w:styleId="Char">
    <w:name w:val="바닥글 Char"/>
    <w:basedOn w:val="a2"/>
    <w:link w:val="a5"/>
    <w:uiPriority w:val="99"/>
    <w:rPr>
      <w:b/>
      <w:sz w:val="46"/>
    </w:rPr>
  </w:style>
  <w:style w:type="character" w:customStyle="1" w:styleId="1Char">
    <w:name w:val="제목 1 Char"/>
    <w:basedOn w:val="a2"/>
    <w:link w:val="1"/>
    <w:uiPriority w:val="9"/>
    <w:rPr>
      <w:rFonts w:asciiTheme="majorHAnsi" w:eastAsiaTheme="majorEastAsia" w:hAnsiTheme="majorHAnsi" w:cstheme="majorBidi"/>
      <w:b/>
      <w:sz w:val="110"/>
      <w:szCs w:val="32"/>
    </w:rPr>
  </w:style>
  <w:style w:type="character" w:customStyle="1" w:styleId="2Char">
    <w:name w:val="제목 2 Char"/>
    <w:basedOn w:val="a2"/>
    <w:link w:val="2"/>
    <w:uiPriority w:val="9"/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a">
    <w:name w:val="List Bullet"/>
    <w:basedOn w:val="a1"/>
    <w:uiPriority w:val="10"/>
    <w:qFormat/>
    <w:pPr>
      <w:numPr>
        <w:numId w:val="7"/>
      </w:numPr>
      <w:spacing w:after="120"/>
    </w:pPr>
  </w:style>
  <w:style w:type="table" w:styleId="a6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Intense Quote"/>
    <w:basedOn w:val="a1"/>
    <w:next w:val="a1"/>
    <w:link w:val="Char0"/>
    <w:uiPriority w:val="30"/>
    <w:unhideWhenUsed/>
    <w:qFormat/>
    <w:pPr>
      <w:spacing w:before="400" w:after="520"/>
      <w:contextualSpacing/>
    </w:pPr>
    <w:rPr>
      <w:b/>
      <w:iCs/>
      <w:sz w:val="56"/>
    </w:rPr>
  </w:style>
  <w:style w:type="character" w:customStyle="1" w:styleId="Char0">
    <w:name w:val="강한 인용 Char"/>
    <w:basedOn w:val="a2"/>
    <w:link w:val="a7"/>
    <w:uiPriority w:val="30"/>
    <w:rPr>
      <w:b/>
      <w:iCs/>
      <w:sz w:val="56"/>
    </w:rPr>
  </w:style>
  <w:style w:type="table" w:customStyle="1" w:styleId="ModernPaper">
    <w:name w:val="Modern Paper"/>
    <w:basedOn w:val="a3"/>
    <w:uiPriority w:val="99"/>
    <w:pPr>
      <w:spacing w:before="200" w:line="240" w:lineRule="auto"/>
    </w:pPr>
    <w:tblPr>
      <w:tblBorders>
        <w:insideH w:val="single" w:sz="8" w:space="0" w:color="2A2A2A" w:themeColor="text2"/>
      </w:tblBorders>
      <w:tblCellMar>
        <w:left w:w="144" w:type="dxa"/>
        <w:right w:w="144" w:type="dxa"/>
      </w:tblCellMar>
    </w:tblPr>
    <w:tcPr>
      <w:vAlign w:val="center"/>
    </w:tcPr>
    <w:tblStylePr w:type="firstRow">
      <w:pPr>
        <w:wordWrap/>
        <w:spacing w:beforeLines="0" w:before="480" w:beforeAutospacing="0" w:afterLines="0" w:after="360" w:afterAutospacing="0" w:line="216" w:lineRule="auto"/>
        <w:contextualSpacing w:val="0"/>
      </w:pPr>
      <w:rPr>
        <w:rFonts w:asciiTheme="majorHAnsi" w:hAnsiTheme="majorHAnsi"/>
        <w:b/>
        <w:i w:val="0"/>
        <w:color w:val="E09B3B" w:themeColor="accent1"/>
        <w:sz w:val="28"/>
      </w:rPr>
      <w:tblPr/>
      <w:trPr>
        <w:tblHeader/>
      </w:trPr>
      <w:tcPr>
        <w:tcBorders>
          <w:top w:val="nil"/>
          <w:left w:val="nil"/>
          <w:bottom w:val="single" w:sz="24" w:space="0" w:color="2A2A2A" w:themeColor="tex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tcMar>
          <w:top w:w="0" w:type="nil"/>
          <w:left w:w="0" w:type="nil"/>
          <w:bottom w:w="0" w:type="nil"/>
          <w:right w:w="432" w:type="dxa"/>
        </w:tcMar>
      </w:tcPr>
    </w:tblStylePr>
    <w:tblStylePr w:type="nwCell">
      <w:pPr>
        <w:wordWrap/>
        <w:jc w:val="left"/>
      </w:pPr>
    </w:tblStylePr>
  </w:style>
  <w:style w:type="character" w:customStyle="1" w:styleId="3Char">
    <w:name w:val="제목 3 Char"/>
    <w:basedOn w:val="a2"/>
    <w:link w:val="3"/>
    <w:uiPriority w:val="9"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4Char">
    <w:name w:val="제목 4 Char"/>
    <w:basedOn w:val="a2"/>
    <w:link w:val="4"/>
    <w:uiPriority w:val="9"/>
    <w:semiHidden/>
    <w:rPr>
      <w:rFonts w:asciiTheme="majorHAnsi" w:eastAsiaTheme="majorEastAsia" w:hAnsiTheme="majorHAnsi" w:cstheme="majorBidi"/>
      <w:b/>
      <w:i/>
      <w:iCs/>
      <w:sz w:val="36"/>
    </w:rPr>
  </w:style>
  <w:style w:type="character" w:customStyle="1" w:styleId="5Char">
    <w:name w:val="제목 5 Char"/>
    <w:basedOn w:val="a2"/>
    <w:link w:val="5"/>
    <w:uiPriority w:val="9"/>
    <w:semiHidden/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character" w:customStyle="1" w:styleId="6Char">
    <w:name w:val="제목 6 Char"/>
    <w:basedOn w:val="a2"/>
    <w:link w:val="6"/>
    <w:uiPriority w:val="9"/>
    <w:semiHidden/>
    <w:rPr>
      <w:rFonts w:asciiTheme="majorHAnsi" w:eastAsiaTheme="majorEastAsia" w:hAnsiTheme="majorHAnsi" w:cstheme="majorBidi"/>
      <w:b/>
      <w:color w:val="E09B3B" w:themeColor="accent1"/>
      <w:sz w:val="36"/>
    </w:rPr>
  </w:style>
  <w:style w:type="character" w:customStyle="1" w:styleId="7Char">
    <w:name w:val="제목 7 Char"/>
    <w:basedOn w:val="a2"/>
    <w:link w:val="7"/>
    <w:uiPriority w:val="9"/>
    <w:semiHidden/>
    <w:rPr>
      <w:rFonts w:asciiTheme="majorHAnsi" w:eastAsiaTheme="majorEastAsia" w:hAnsiTheme="majorHAnsi" w:cstheme="majorBidi"/>
      <w:b/>
      <w:iCs/>
      <w:sz w:val="32"/>
    </w:rPr>
  </w:style>
  <w:style w:type="character" w:customStyle="1" w:styleId="8Char">
    <w:name w:val="제목 8 Char"/>
    <w:basedOn w:val="a2"/>
    <w:link w:val="8"/>
    <w:uiPriority w:val="9"/>
    <w:semiHidden/>
    <w:rPr>
      <w:rFonts w:asciiTheme="majorHAnsi" w:eastAsiaTheme="majorEastAsia" w:hAnsiTheme="majorHAnsi" w:cstheme="majorBidi"/>
      <w:b/>
      <w:i/>
      <w:sz w:val="32"/>
      <w:szCs w:val="21"/>
    </w:rPr>
  </w:style>
  <w:style w:type="character" w:customStyle="1" w:styleId="9Char">
    <w:name w:val="제목 9 Char"/>
    <w:basedOn w:val="a2"/>
    <w:link w:val="9"/>
    <w:uiPriority w:val="9"/>
    <w:semiHidden/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styleId="a8">
    <w:name w:val="Emphasis"/>
    <w:basedOn w:val="a2"/>
    <w:uiPriority w:val="20"/>
    <w:semiHidden/>
    <w:unhideWhenUsed/>
    <w:qFormat/>
    <w:rPr>
      <w:i w:val="0"/>
      <w:iCs/>
      <w:color w:val="E09B3B" w:themeColor="accent1"/>
    </w:rPr>
  </w:style>
  <w:style w:type="character" w:styleId="a9">
    <w:name w:val="Intense Emphasis"/>
    <w:basedOn w:val="a2"/>
    <w:uiPriority w:val="21"/>
    <w:semiHidden/>
    <w:unhideWhenUsed/>
    <w:qFormat/>
    <w:rPr>
      <w:b/>
      <w:i/>
      <w:iCs/>
      <w:color w:val="E09B3B" w:themeColor="accent1"/>
    </w:rPr>
  </w:style>
  <w:style w:type="character" w:styleId="aa">
    <w:name w:val="Strong"/>
    <w:basedOn w:val="a2"/>
    <w:uiPriority w:val="22"/>
    <w:semiHidden/>
    <w:unhideWhenUsed/>
    <w:qFormat/>
    <w:rPr>
      <w:b/>
      <w:bCs/>
    </w:rPr>
  </w:style>
  <w:style w:type="character" w:styleId="ab">
    <w:name w:val="Subtle Reference"/>
    <w:basedOn w:val="a2"/>
    <w:uiPriority w:val="31"/>
    <w:semiHidden/>
    <w:unhideWhenUsed/>
    <w:qFormat/>
    <w:rPr>
      <w:caps/>
      <w:smallCaps w:val="0"/>
      <w:color w:val="2A2A2A" w:themeColor="text2"/>
    </w:rPr>
  </w:style>
  <w:style w:type="character" w:styleId="ac">
    <w:name w:val="Intense Reference"/>
    <w:basedOn w:val="a2"/>
    <w:uiPriority w:val="32"/>
    <w:semiHidden/>
    <w:unhideWhenUsed/>
    <w:qFormat/>
    <w:rPr>
      <w:b/>
      <w:bCs/>
      <w:caps/>
      <w:smallCaps w:val="0"/>
      <w:color w:val="2A2A2A" w:themeColor="text2"/>
      <w:spacing w:val="0"/>
    </w:rPr>
  </w:style>
  <w:style w:type="character" w:styleId="ad">
    <w:name w:val="Book Title"/>
    <w:basedOn w:val="a2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ae">
    <w:name w:val="caption"/>
    <w:basedOn w:val="a1"/>
    <w:next w:val="a1"/>
    <w:uiPriority w:val="35"/>
    <w:semiHidden/>
    <w:unhideWhenUsed/>
    <w:qFormat/>
    <w:pPr>
      <w:contextualSpacing/>
    </w:pPr>
    <w:rPr>
      <w:i/>
      <w:iCs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keepNext/>
      <w:keepLines/>
      <w:pageBreakBefore w:val="0"/>
      <w:outlineLvl w:val="9"/>
    </w:pPr>
  </w:style>
  <w:style w:type="paragraph" w:styleId="af">
    <w:name w:val="Title"/>
    <w:basedOn w:val="a1"/>
    <w:next w:val="a1"/>
    <w:link w:val="Char1"/>
    <w:uiPriority w:val="10"/>
    <w:semiHidden/>
    <w:unhideWhenUsed/>
    <w:qFormat/>
    <w:pPr>
      <w:spacing w:after="480"/>
      <w:contextualSpacing/>
    </w:pPr>
    <w:rPr>
      <w:rFonts w:asciiTheme="majorHAnsi" w:eastAsiaTheme="majorEastAsia" w:hAnsiTheme="majorHAnsi" w:cstheme="majorBidi"/>
      <w:b/>
      <w:kern w:val="28"/>
      <w:sz w:val="140"/>
      <w:szCs w:val="56"/>
    </w:rPr>
  </w:style>
  <w:style w:type="character" w:customStyle="1" w:styleId="Char1">
    <w:name w:val="제목 Char"/>
    <w:basedOn w:val="a2"/>
    <w:link w:val="af"/>
    <w:uiPriority w:val="10"/>
    <w:semiHidden/>
    <w:rPr>
      <w:rFonts w:asciiTheme="majorHAnsi" w:eastAsiaTheme="majorEastAsia" w:hAnsiTheme="majorHAnsi" w:cstheme="majorBidi"/>
      <w:b/>
      <w:kern w:val="28"/>
      <w:sz w:val="140"/>
      <w:szCs w:val="56"/>
    </w:rPr>
  </w:style>
  <w:style w:type="paragraph" w:styleId="af0">
    <w:name w:val="Subtitle"/>
    <w:basedOn w:val="a1"/>
    <w:next w:val="a1"/>
    <w:link w:val="Char2"/>
    <w:uiPriority w:val="11"/>
    <w:semiHidden/>
    <w:unhideWhenUsed/>
    <w:qFormat/>
    <w:pPr>
      <w:numPr>
        <w:ilvl w:val="1"/>
      </w:numPr>
      <w:spacing w:after="1200"/>
      <w:contextualSpacing/>
    </w:pPr>
    <w:rPr>
      <w:b/>
      <w:color w:val="E09B3B" w:themeColor="accent1"/>
      <w:sz w:val="56"/>
    </w:rPr>
  </w:style>
  <w:style w:type="character" w:customStyle="1" w:styleId="Char2">
    <w:name w:val="부제 Char"/>
    <w:basedOn w:val="a2"/>
    <w:link w:val="af0"/>
    <w:uiPriority w:val="11"/>
    <w:semiHidden/>
    <w:rPr>
      <w:rFonts w:eastAsiaTheme="minorEastAsia"/>
      <w:b/>
      <w:color w:val="E09B3B" w:themeColor="accent1"/>
      <w:sz w:val="56"/>
      <w:szCs w:val="22"/>
    </w:rPr>
  </w:style>
  <w:style w:type="character" w:styleId="af1">
    <w:name w:val="Placeholder Text"/>
    <w:basedOn w:val="a2"/>
    <w:uiPriority w:val="99"/>
    <w:semiHidden/>
    <w:rPr>
      <w:color w:val="808080"/>
    </w:rPr>
  </w:style>
  <w:style w:type="character" w:styleId="af2">
    <w:name w:val="Subtle Emphasis"/>
    <w:basedOn w:val="a2"/>
    <w:uiPriority w:val="19"/>
    <w:semiHidden/>
    <w:unhideWhenUsed/>
    <w:qFormat/>
    <w:rPr>
      <w:i/>
      <w:iCs/>
      <w:color w:val="2A2A2A" w:themeColor="text2"/>
    </w:rPr>
  </w:style>
  <w:style w:type="paragraph" w:styleId="af3">
    <w:name w:val="Quote"/>
    <w:basedOn w:val="a1"/>
    <w:next w:val="a1"/>
    <w:link w:val="Char3"/>
    <w:uiPriority w:val="29"/>
    <w:unhideWhenUsed/>
    <w:qFormat/>
    <w:pPr>
      <w:spacing w:before="360" w:after="360"/>
      <w:contextualSpacing/>
    </w:pPr>
    <w:rPr>
      <w:iCs/>
      <w:sz w:val="60"/>
    </w:rPr>
  </w:style>
  <w:style w:type="character" w:customStyle="1" w:styleId="Char3">
    <w:name w:val="인용 Char"/>
    <w:basedOn w:val="a2"/>
    <w:link w:val="af3"/>
    <w:uiPriority w:val="29"/>
    <w:rPr>
      <w:iCs/>
      <w:sz w:val="60"/>
    </w:rPr>
  </w:style>
  <w:style w:type="paragraph" w:styleId="af4">
    <w:name w:val="header"/>
    <w:basedOn w:val="a1"/>
    <w:link w:val="Char4"/>
    <w:uiPriority w:val="99"/>
    <w:unhideWhenUsed/>
    <w:qFormat/>
  </w:style>
  <w:style w:type="character" w:customStyle="1" w:styleId="Char4">
    <w:name w:val="머리글 Char"/>
    <w:basedOn w:val="a2"/>
    <w:link w:val="af4"/>
    <w:uiPriority w:val="99"/>
  </w:style>
  <w:style w:type="paragraph" w:styleId="a0">
    <w:name w:val="List Number"/>
    <w:basedOn w:val="a1"/>
    <w:uiPriority w:val="11"/>
    <w:qFormat/>
    <w:pPr>
      <w:numPr>
        <w:numId w:val="6"/>
      </w:numPr>
      <w:spacing w:after="120"/>
    </w:pPr>
  </w:style>
  <w:style w:type="paragraph" w:styleId="af5">
    <w:name w:val="Block Text"/>
    <w:basedOn w:val="a1"/>
    <w:uiPriority w:val="31"/>
    <w:unhideWhenUsed/>
    <w:pPr>
      <w:spacing w:before="360" w:after="360"/>
    </w:pPr>
    <w:rPr>
      <w:iCs/>
      <w:color w:val="3E3E3E" w:themeColor="text2" w:themeTint="E6"/>
      <w:sz w:val="28"/>
    </w:rPr>
  </w:style>
  <w:style w:type="paragraph" w:styleId="af6">
    <w:name w:val="List Paragraph"/>
    <w:basedOn w:val="a1"/>
    <w:uiPriority w:val="34"/>
    <w:unhideWhenUsed/>
    <w:qFormat/>
    <w:rsid w:val="009A5B40"/>
    <w:pPr>
      <w:ind w:leftChars="400" w:left="800"/>
    </w:pPr>
  </w:style>
  <w:style w:type="character" w:styleId="HTML">
    <w:name w:val="HTML Code"/>
    <w:basedOn w:val="a2"/>
    <w:uiPriority w:val="99"/>
    <w:semiHidden/>
    <w:unhideWhenUsed/>
    <w:rsid w:val="001F1E23"/>
    <w:rPr>
      <w:rFonts w:ascii="굴림체" w:eastAsia="굴림체" w:hAnsi="굴림체" w:cs="굴림체"/>
      <w:sz w:val="24"/>
      <w:szCs w:val="24"/>
    </w:rPr>
  </w:style>
  <w:style w:type="character" w:customStyle="1" w:styleId="apple-converted-space">
    <w:name w:val="apple-converted-space"/>
    <w:basedOn w:val="a2"/>
    <w:rsid w:val="001F1E23"/>
  </w:style>
  <w:style w:type="table" w:styleId="af7">
    <w:name w:val="Grid Table Light"/>
    <w:basedOn w:val="a3"/>
    <w:uiPriority w:val="40"/>
    <w:rsid w:val="001F1E2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f8">
    <w:name w:val="Hyperlink"/>
    <w:basedOn w:val="a2"/>
    <w:uiPriority w:val="99"/>
    <w:unhideWhenUsed/>
    <w:rsid w:val="009C7C6C"/>
    <w:rPr>
      <w:color w:val="0000FF"/>
      <w:u w:val="single"/>
    </w:rPr>
  </w:style>
  <w:style w:type="character" w:styleId="af9">
    <w:name w:val="Unresolved Mention"/>
    <w:basedOn w:val="a2"/>
    <w:uiPriority w:val="99"/>
    <w:semiHidden/>
    <w:unhideWhenUsed/>
    <w:rsid w:val="00BE7C2D"/>
    <w:rPr>
      <w:color w:val="605E5C"/>
      <w:shd w:val="clear" w:color="auto" w:fill="E1DFDD"/>
    </w:rPr>
  </w:style>
  <w:style w:type="paragraph" w:styleId="HTML0">
    <w:name w:val="HTML Preformatted"/>
    <w:basedOn w:val="a1"/>
    <w:link w:val="HTMLChar"/>
    <w:uiPriority w:val="99"/>
    <w:semiHidden/>
    <w:unhideWhenUsed/>
    <w:rsid w:val="00320BE9"/>
    <w:rPr>
      <w:rFonts w:ascii="Courier New" w:hAnsi="Courier New" w:cs="Courier New"/>
      <w:sz w:val="20"/>
      <w:szCs w:val="20"/>
    </w:rPr>
  </w:style>
  <w:style w:type="character" w:customStyle="1" w:styleId="HTMLChar">
    <w:name w:val="미리 서식이 지정된 HTML Char"/>
    <w:basedOn w:val="a2"/>
    <w:link w:val="HTML0"/>
    <w:uiPriority w:val="99"/>
    <w:semiHidden/>
    <w:rsid w:val="00320BE9"/>
    <w:rPr>
      <w:rFonts w:ascii="Courier New" w:eastAsia="굴림" w:hAnsi="Courier New" w:cs="Courier New"/>
      <w:color w:val="auto"/>
      <w:sz w:val="20"/>
      <w:szCs w:val="20"/>
      <w:lang w:eastAsia="ko-KR"/>
    </w:rPr>
  </w:style>
  <w:style w:type="character" w:styleId="afa">
    <w:name w:val="FollowedHyperlink"/>
    <w:basedOn w:val="a2"/>
    <w:uiPriority w:val="99"/>
    <w:semiHidden/>
    <w:unhideWhenUsed/>
    <w:rsid w:val="001C1C9A"/>
    <w:rPr>
      <w:color w:val="487B97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4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1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7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8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74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7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211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458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154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20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993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661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2121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222562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712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474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57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9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3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7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5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9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25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8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8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tmetatronkrsouthshared.blob.core.windows.net/metatron-public/discovery-dist/latest/druid-0.9.1-latest-hadoop-2.7.3-bin.tar.gz" TargetMode="External"/><Relationship Id="rId13" Type="http://schemas.openxmlformats.org/officeDocument/2006/relationships/hyperlink" Target="http://dtg2-j2-01:8092/console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de.sktelecom.com/wiki/display/METATRON/druid.port=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de.sktelecom.com/wiki/display/METATRON/druid.service=druid/prod/coordinato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ROKER-HOST:8082" TargetMode="External"/><Relationship Id="rId10" Type="http://schemas.openxmlformats.org/officeDocument/2006/relationships/hyperlink" Target="https://tde.sktelecom.com/wiki/display/METATRON/druid.zk.service.host=zkhost01: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ktmetatronkrsouthshared.blob.core.windows.net/metatron-public/discovery-dist/druid_dist.tar.gz" TargetMode="External"/><Relationship Id="rId14" Type="http://schemas.openxmlformats.org/officeDocument/2006/relationships/hyperlink" Target="http://dtg2-j2-01:8081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omelas/Library/Containers/com.microsoft.Word/Data/Library/Application%20Support/Microsoft/Office/16.0/DTS/ko-KR%7bB69D2DC1-0C81-8B45-9578-D8E483A8C63F%7d/%7b7D7CF772-E7AA-0F4A-B4F4-4972BBB4691D%7dtf10002078.dotx" TargetMode="Externa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2A2A2A"/>
      </a:dk2>
      <a:lt2>
        <a:srgbClr val="F9F4EE"/>
      </a:lt2>
      <a:accent1>
        <a:srgbClr val="E09B3B"/>
      </a:accent1>
      <a:accent2>
        <a:srgbClr val="487B97"/>
      </a:accent2>
      <a:accent3>
        <a:srgbClr val="847B97"/>
      </a:accent3>
      <a:accent4>
        <a:srgbClr val="D96362"/>
      </a:accent4>
      <a:accent5>
        <a:srgbClr val="2B8073"/>
      </a:accent5>
      <a:accent6>
        <a:srgbClr val="B09C7D"/>
      </a:accent6>
      <a:hlink>
        <a:srgbClr val="847B97"/>
      </a:hlink>
      <a:folHlink>
        <a:srgbClr val="487B97"/>
      </a:folHlink>
    </a:clrScheme>
    <a:fontScheme name="Custom 9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8B63AC4-045F-9B47-A213-3AC9B5487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{7D7CF772-E7AA-0F4A-B4F4-4972BBB4691D}tf10002078.dotx</Template>
  <TotalTime>9</TotalTime>
  <Pages>9</Pages>
  <Words>1589</Words>
  <Characters>9062</Characters>
  <Application>Microsoft Office Word</Application>
  <DocSecurity>0</DocSecurity>
  <Lines>75</Lines>
  <Paragraphs>21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이세화</dc:creator>
  <cp:keywords/>
  <dc:description/>
  <cp:lastModifiedBy>노경탁</cp:lastModifiedBy>
  <cp:revision>3</cp:revision>
  <dcterms:created xsi:type="dcterms:W3CDTF">2019-05-12T01:06:00Z</dcterms:created>
  <dcterms:modified xsi:type="dcterms:W3CDTF">2019-05-12T01:37:00Z</dcterms:modified>
</cp:coreProperties>
</file>